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3A76" w14:textId="209A6C06" w:rsidR="004D6B86" w:rsidRDefault="00397679">
      <w:pPr>
        <w:pStyle w:val="Title"/>
      </w:pPr>
      <w:r>
        <w:t>Predictive Analytics on Apple Stock Market Prices</w:t>
      </w:r>
    </w:p>
    <w:p w14:paraId="4F64965C" w14:textId="1AE63B6D" w:rsidR="004D6B86" w:rsidRPr="00397679" w:rsidRDefault="00397679">
      <w:pPr>
        <w:pStyle w:val="Title2"/>
        <w:rPr>
          <w:lang w:val="es-VE"/>
        </w:rPr>
      </w:pPr>
      <w:r w:rsidRPr="00397679">
        <w:rPr>
          <w:lang w:val="es-VE"/>
        </w:rPr>
        <w:t>Gloria P. Moore</w:t>
      </w:r>
    </w:p>
    <w:p w14:paraId="60E92AED" w14:textId="5102FB9B" w:rsidR="004D6B86" w:rsidRDefault="00397679">
      <w:pPr>
        <w:pStyle w:val="Title2"/>
      </w:pPr>
      <w:r w:rsidRPr="00397679">
        <w:t>DSC680_Applied D</w:t>
      </w:r>
      <w:r>
        <w:t>ata Science</w:t>
      </w:r>
    </w:p>
    <w:p w14:paraId="7A7B4BD6" w14:textId="78BBDB1D" w:rsidR="00397679" w:rsidRPr="00397679" w:rsidRDefault="00397679">
      <w:pPr>
        <w:pStyle w:val="Title2"/>
      </w:pPr>
      <w:r>
        <w:t>Bellevue University</w:t>
      </w:r>
    </w:p>
    <w:p w14:paraId="6C20A854" w14:textId="57144E53" w:rsidR="004D6B86" w:rsidRDefault="004D6B86">
      <w:pPr>
        <w:pStyle w:val="Title"/>
      </w:pPr>
    </w:p>
    <w:p w14:paraId="3BE67D60" w14:textId="60527076" w:rsidR="004D6B86" w:rsidRPr="00A4757D" w:rsidRDefault="00397679" w:rsidP="00397679">
      <w:pPr>
        <w:jc w:val="center"/>
      </w:pPr>
      <w:r>
        <w:t>Bellevue University Data Science Master’s Program</w:t>
      </w:r>
    </w:p>
    <w:p w14:paraId="1464A438" w14:textId="77777777" w:rsidR="004D6B86" w:rsidRDefault="00345333">
      <w:pPr>
        <w:pStyle w:val="SectionTitle"/>
      </w:pPr>
      <w:r>
        <w:lastRenderedPageBreak/>
        <w:t>Abstract</w:t>
      </w:r>
    </w:p>
    <w:p w14:paraId="73FCB1BC" w14:textId="20AEBE97" w:rsidR="004D6B86" w:rsidRPr="004D4F8C" w:rsidRDefault="00397679">
      <w:pPr>
        <w:pStyle w:val="NoSpacing"/>
      </w:pPr>
      <w:r>
        <w:t xml:space="preserve">The world’s economy is based on stock market trading actions, every day, every second of the day the stock market is changing, people is buying, selling, checking prices trends, making money, losing money, these actions affect the course of the world and people lives. For </w:t>
      </w:r>
      <w:r w:rsidR="009610F0">
        <w:t>stockbrokers</w:t>
      </w:r>
      <w:r>
        <w:t xml:space="preserve"> this is their entire life, and for investors trends and prices are vital, this project intends to analysis the Apple Stock Prices in time and predict an action to buy or not a single stock depending on its price, </w:t>
      </w:r>
      <w:r w:rsidR="009610F0">
        <w:t xml:space="preserve">based on the price of the stock that will be minor or equal the mean of the minimum historic monthly values in the last </w:t>
      </w:r>
      <w:r w:rsidR="009610F0">
        <w:t xml:space="preserve">3 </w:t>
      </w:r>
      <w:r w:rsidR="009610F0">
        <w:t>year</w:t>
      </w:r>
      <w:r w:rsidR="009610F0">
        <w:t>s</w:t>
      </w:r>
      <w:r w:rsidR="009610F0">
        <w:t xml:space="preserve"> available</w:t>
      </w:r>
      <w:r w:rsidR="009610F0">
        <w:t xml:space="preserve">. The features used for this prediction would be values of stocks of Apple closer competitors: Google, Microsoft, and Samsung, and other features that are usually not considered on this type of market predictions like, Disney Stock prices, Temperature in Florida, Gold prices and Oil prices. Using </w:t>
      </w:r>
      <w:proofErr w:type="spellStart"/>
      <w:r w:rsidR="009610F0">
        <w:t>Ptyhon</w:t>
      </w:r>
      <w:proofErr w:type="spellEnd"/>
      <w:r w:rsidR="009610F0">
        <w:t xml:space="preserve"> language the results obtained </w:t>
      </w:r>
      <w:proofErr w:type="gramStart"/>
      <w:r w:rsidR="009610F0">
        <w:t>were</w:t>
      </w:r>
      <w:proofErr w:type="gramEnd"/>
    </w:p>
    <w:p w14:paraId="403B7EBF" w14:textId="3DE8B0C9" w:rsidR="004D6B86" w:rsidRDefault="00345333">
      <w:r>
        <w:rPr>
          <w:rStyle w:val="Emphasis"/>
        </w:rPr>
        <w:t>Keywords</w:t>
      </w:r>
      <w:r w:rsidR="004D4F8C">
        <w:t xml:space="preserve">: </w:t>
      </w:r>
      <w:r w:rsidR="00397679">
        <w:t>Stock, Market, Apple, Trading, Finance, Machine Learning, Time Series Analysis</w:t>
      </w:r>
    </w:p>
    <w:p w14:paraId="457A2C32" w14:textId="77777777" w:rsidR="006D7EE9" w:rsidRDefault="009610F0" w:rsidP="006D7EE9">
      <w:pPr>
        <w:pStyle w:val="SectionTitle"/>
      </w:pPr>
      <w:sdt>
        <w:sdtPr>
          <w:alias w:val="Enter section title:"/>
          <w:tag w:val="Enter section title:"/>
          <w:id w:val="542870367"/>
          <w:placeholder>
            <w:docPart w:val="4F9482DF87B84E26AA3A78E014D276E3"/>
          </w:placeholder>
          <w:temporary/>
          <w:showingPlcHdr/>
          <w15:appearance w15:val="hidden"/>
        </w:sdtPr>
        <w:sdtEndPr/>
        <w:sdtContent>
          <w:r w:rsidR="006D7EE9">
            <w:t>Add Title Here, up to 12 Words, on One to Two Lines</w:t>
          </w:r>
        </w:sdtContent>
      </w:sdt>
    </w:p>
    <w:p w14:paraId="7AFE4696" w14:textId="77777777" w:rsidR="004D6B86" w:rsidRPr="00E7305D" w:rsidRDefault="006D7EE9" w:rsidP="006D7EE9">
      <w:r>
        <w:t xml:space="preserve"> </w:t>
      </w:r>
      <w:sdt>
        <w:sdtPr>
          <w:alias w:val="Enter Paragraph Text:"/>
          <w:tag w:val="Enter Paragraph Text:"/>
          <w:id w:val="-1802684116"/>
          <w:placeholder>
            <w:docPart w:val="85F913E9323244BF89FB1826BDD1F67F"/>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sdt>
      <w:sdtPr>
        <w:alias w:val="Enter heading 1:"/>
        <w:tag w:val="Enter heading 1:"/>
        <w:id w:val="-1638413289"/>
        <w:placeholder>
          <w:docPart w:val="53330E1D2BEB46E9B5002D6969B7483A"/>
        </w:placeholder>
        <w:temporary/>
        <w:showingPlcHdr/>
        <w15:appearance w15:val="hidden"/>
      </w:sdtPr>
      <w:sdtEndPr/>
      <w:sdtContent>
        <w:p w14:paraId="07E6F330" w14:textId="77777777" w:rsidR="004D6B86" w:rsidRPr="00C5686B" w:rsidRDefault="00C5686B">
          <w:pPr>
            <w:pStyle w:val="Heading1"/>
          </w:pPr>
          <w:r>
            <w:t>Heading 1</w:t>
          </w:r>
        </w:p>
      </w:sdtContent>
    </w:sdt>
    <w:p w14:paraId="420C344E" w14:textId="77777777" w:rsidR="004D6B86" w:rsidRDefault="009610F0">
      <w:sdt>
        <w:sdtPr>
          <w:alias w:val="Enter Paragraph Text:"/>
          <w:tag w:val="Enter Paragraph Text:"/>
          <w:id w:val="-1032563305"/>
          <w:placeholder>
            <w:docPart w:val="704B36D5317146EFA28D43FD2D78398B"/>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021A2BF9B5C64D41B714FB377C14DF6E"/>
        </w:placeholder>
        <w:temporary/>
        <w:showingPlcHdr/>
        <w15:appearance w15:val="hidden"/>
      </w:sdtPr>
      <w:sdtEndPr/>
      <w:sdtContent>
        <w:p w14:paraId="693F7331" w14:textId="77777777" w:rsidR="004D6B86" w:rsidRPr="00C5686B" w:rsidRDefault="00C5686B">
          <w:pPr>
            <w:pStyle w:val="Heading2"/>
          </w:pPr>
          <w:r>
            <w:t>Heading 2</w:t>
          </w:r>
          <w:r>
            <w:rPr>
              <w:rStyle w:val="FootnoteReference"/>
            </w:rPr>
            <w:t>1</w:t>
          </w:r>
        </w:p>
      </w:sdtContent>
    </w:sdt>
    <w:p w14:paraId="42331D5B" w14:textId="77777777" w:rsidR="004D6B86" w:rsidRDefault="009610F0">
      <w:sdt>
        <w:sdtPr>
          <w:alias w:val="Enter Paragraph Text:"/>
          <w:tag w:val="Enter Paragraph Text:"/>
          <w:id w:val="409048861"/>
          <w:placeholder>
            <w:docPart w:val="F924E7DE991743CF824855DE90BD6AD9"/>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14:paraId="3DF9FDE1" w14:textId="77777777" w:rsidR="003F7CBD" w:rsidRPr="003F7CBD" w:rsidRDefault="009610F0" w:rsidP="003F7CBD">
      <w:pPr>
        <w:pStyle w:val="Heading3"/>
      </w:pPr>
      <w:sdt>
        <w:sdtPr>
          <w:rPr>
            <w:rStyle w:val="Heading3Char"/>
            <w:b/>
            <w:bCs/>
          </w:rPr>
          <w:alias w:val="Enter heading 3:"/>
          <w:tag w:val="Enter heading 3:"/>
          <w:id w:val="540102573"/>
          <w:placeholder>
            <w:docPart w:val="051941ECE4B84BFD9427A0F19441FAE2"/>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14:paraId="3A8D8811" w14:textId="77777777" w:rsidR="00C5686B" w:rsidRDefault="009610F0">
      <w:sdt>
        <w:sdtPr>
          <w:alias w:val="Enter Paragraph Text:"/>
          <w:tag w:val="Enter Paragraph Text:"/>
          <w:id w:val="448216597"/>
          <w:placeholder>
            <w:docPart w:val="690818163ED04AD48A064DDE6159D7CF"/>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14:paraId="62A9BA28" w14:textId="77777777" w:rsidR="003F7CBD" w:rsidRPr="003F7CBD" w:rsidRDefault="009610F0" w:rsidP="003F7CBD">
      <w:pPr>
        <w:pStyle w:val="Heading4"/>
      </w:pPr>
      <w:sdt>
        <w:sdtPr>
          <w:alias w:val="Enter heading 4:"/>
          <w:tag w:val="Enter heading 4:"/>
          <w:id w:val="901412898"/>
          <w:placeholder>
            <w:docPart w:val="D194AB9CAC54456D9A4F7107184E25A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14:paraId="24578366" w14:textId="77777777" w:rsidR="004D6B86" w:rsidRDefault="009610F0">
      <w:pPr>
        <w:rPr>
          <w:b/>
          <w:bCs/>
        </w:rPr>
      </w:pPr>
      <w:sdt>
        <w:sdtPr>
          <w:alias w:val="Enter Paragraph Text:"/>
          <w:tag w:val="Enter Paragraph Text:"/>
          <w:id w:val="418754097"/>
          <w:placeholder>
            <w:docPart w:val="3AA1C1C38B0D4E6B9724315A715FDFB5"/>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14:paraId="4C58A4FD" w14:textId="77777777" w:rsidR="003F7CBD" w:rsidRPr="003F7CBD" w:rsidRDefault="009610F0" w:rsidP="003F7CBD">
      <w:pPr>
        <w:pStyle w:val="Heading5"/>
      </w:pPr>
      <w:sdt>
        <w:sdtPr>
          <w:alias w:val="Enter heading 5:"/>
          <w:tag w:val="Enter heading 5:"/>
          <w:id w:val="-1713950659"/>
          <w:placeholder>
            <w:docPart w:val="7ACE071850D04938A5904DF3BF9B517A"/>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14:paraId="7FBE5BF1" w14:textId="77777777" w:rsidR="004D6B86" w:rsidRDefault="009610F0">
      <w:sdt>
        <w:sdtPr>
          <w:alias w:val="Enter Paragraph Text:"/>
          <w:tag w:val="Enter Paragraph Text:"/>
          <w:id w:val="1500621651"/>
          <w:placeholder>
            <w:docPart w:val="88865D79E07243F08F496672BA57C052"/>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14:paraId="44DA2B2E" w14:textId="77777777" w:rsidR="004D6B86" w:rsidRDefault="009610F0">
      <w:sdt>
        <w:sdtPr>
          <w:alias w:val="Enter Paragraph Text:"/>
          <w:tag w:val="Enter Paragraph Text:"/>
          <w:id w:val="-771783512"/>
          <w:placeholder>
            <w:docPart w:val="B2925EF748014557B51FE3D26A8AE7D4"/>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14:paraId="00B75CA8" w14:textId="77777777"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292025D15B404378981C898AA657EC58"/>
                </w:placeholder>
                <w:temporary/>
                <w:showingPlcHdr/>
                <w15:appearance w15:val="hidden"/>
              </w:sdtPr>
              <w:sdtEndPr/>
              <w:sdtContent>
                <w:p w14:paraId="156A3D73"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CC982407CB0541638C73D22057F908E4"/>
                </w:placeholder>
                <w:temporary/>
                <w:showingPlcHdr/>
                <w15:appearance w15:val="hidden"/>
              </w:sdtPr>
              <w:sdtEndPr/>
              <w:sdtContent>
                <w:p w14:paraId="27C422E5"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2A7B806D" w14:textId="77777777" w:rsidR="00097169" w:rsidRDefault="009610F0"/>
          </w:sdtContent>
        </w:sdt>
      </w:sdtContent>
    </w:sdt>
    <w:p w14:paraId="5EFA8D88" w14:textId="77777777" w:rsidR="004D6B86" w:rsidRDefault="00345333">
      <w:pPr>
        <w:pStyle w:val="SectionTitle"/>
      </w:pPr>
      <w:r>
        <w:lastRenderedPageBreak/>
        <w:t>Footnotes</w:t>
      </w:r>
    </w:p>
    <w:sdt>
      <w:sdtPr>
        <w:alias w:val="Enter footnotes:"/>
        <w:tag w:val="Enter footnotes:"/>
        <w:id w:val="1383603944"/>
        <w:placeholder>
          <w:docPart w:val="BD39C494E56B402C8B8D88CA1AE533BA"/>
        </w:placeholder>
        <w:temporary/>
        <w:showingPlcHdr/>
        <w15:appearance w15:val="hidden"/>
      </w:sdtPr>
      <w:sdtEndPr/>
      <w:sdtContent>
        <w:p w14:paraId="4D1477E1" w14:textId="77777777"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14:paraId="2547D040" w14:textId="77777777" w:rsidR="004D6B86" w:rsidRDefault="00345333">
      <w:pPr>
        <w:pStyle w:val="SectionTitle"/>
      </w:pPr>
      <w:r>
        <w:lastRenderedPageBreak/>
        <w:t>Tables</w:t>
      </w:r>
    </w:p>
    <w:p w14:paraId="4F0CF51A" w14:textId="77777777" w:rsidR="004D6B86" w:rsidRDefault="00345333">
      <w:pPr>
        <w:pStyle w:val="NoSpacing"/>
      </w:pPr>
      <w:r>
        <w:t>Table 1</w:t>
      </w:r>
    </w:p>
    <w:sdt>
      <w:sdtPr>
        <w:alias w:val="Enter table title:"/>
        <w:tag w:val="Enter table title:"/>
        <w:id w:val="189722865"/>
        <w:placeholder>
          <w:docPart w:val="EE5CDCA6D7124852B65FEF69CA40CFAE"/>
        </w:placeholder>
        <w:temporary/>
        <w:showingPlcHdr/>
        <w15:appearance w15:val="hidden"/>
      </w:sdtPr>
      <w:sdtEndPr/>
      <w:sdtContent>
        <w:p w14:paraId="3F23B5B8" w14:textId="77777777"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14:paraId="1851B3A4" w14:textId="77777777"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922195A81B2F4543AEA5DF1D48AD6465"/>
            </w:placeholder>
            <w:temporary/>
            <w:showingPlcHdr/>
            <w15:appearance w15:val="hidden"/>
          </w:sdtPr>
          <w:sdtEndPr/>
          <w:sdtContent>
            <w:tc>
              <w:tcPr>
                <w:tcW w:w="1001" w:type="pct"/>
              </w:tcPr>
              <w:p w14:paraId="57FF346D" w14:textId="77777777" w:rsidR="004D6B86" w:rsidRPr="003F7CBD" w:rsidRDefault="000217F5" w:rsidP="003F7CBD">
                <w:r w:rsidRPr="003F7CBD">
                  <w:t>Column Head</w:t>
                </w:r>
              </w:p>
            </w:tc>
          </w:sdtContent>
        </w:sdt>
        <w:sdt>
          <w:sdtPr>
            <w:alias w:val="Enter column heading:"/>
            <w:tag w:val="Enter column heading:"/>
            <w:id w:val="-1276717647"/>
            <w:placeholder>
              <w:docPart w:val="6E4608EB87D2427FB8E2D0D41D3ED48D"/>
            </w:placeholder>
            <w:temporary/>
            <w:showingPlcHdr/>
            <w15:appearance w15:val="hidden"/>
          </w:sdtPr>
          <w:sdtEndPr/>
          <w:sdtContent>
            <w:tc>
              <w:tcPr>
                <w:tcW w:w="1000" w:type="pct"/>
              </w:tcPr>
              <w:p w14:paraId="748B189B" w14:textId="77777777" w:rsidR="004D6B86" w:rsidRPr="003F7CBD" w:rsidRDefault="000217F5" w:rsidP="003F7CBD">
                <w:r w:rsidRPr="003F7CBD">
                  <w:t>Column Head</w:t>
                </w:r>
              </w:p>
            </w:tc>
          </w:sdtContent>
        </w:sdt>
        <w:sdt>
          <w:sdtPr>
            <w:alias w:val="Enter column heading:"/>
            <w:tag w:val="Enter column heading:"/>
            <w:id w:val="1625803293"/>
            <w:placeholder>
              <w:docPart w:val="B0780E16BC53487D8A9E5339FD590692"/>
            </w:placeholder>
            <w:temporary/>
            <w:showingPlcHdr/>
            <w15:appearance w15:val="hidden"/>
          </w:sdtPr>
          <w:sdtEndPr/>
          <w:sdtContent>
            <w:tc>
              <w:tcPr>
                <w:tcW w:w="1000" w:type="pct"/>
              </w:tcPr>
              <w:p w14:paraId="173BD870" w14:textId="77777777" w:rsidR="004D6B86" w:rsidRPr="003F7CBD" w:rsidRDefault="000217F5" w:rsidP="003F7CBD">
                <w:r w:rsidRPr="003F7CBD">
                  <w:t>Column Head</w:t>
                </w:r>
              </w:p>
            </w:tc>
          </w:sdtContent>
        </w:sdt>
        <w:sdt>
          <w:sdtPr>
            <w:alias w:val="Enter column heading:"/>
            <w:tag w:val="Enter column heading:"/>
            <w:id w:val="-785037230"/>
            <w:placeholder>
              <w:docPart w:val="4AA1B113670F4B32AC80C0D9F7959B61"/>
            </w:placeholder>
            <w:temporary/>
            <w:showingPlcHdr/>
            <w15:appearance w15:val="hidden"/>
          </w:sdtPr>
          <w:sdtEndPr/>
          <w:sdtContent>
            <w:tc>
              <w:tcPr>
                <w:tcW w:w="1000" w:type="pct"/>
              </w:tcPr>
              <w:p w14:paraId="6DEB0A57" w14:textId="77777777" w:rsidR="004D6B86" w:rsidRPr="003F7CBD" w:rsidRDefault="000217F5" w:rsidP="003F7CBD">
                <w:r w:rsidRPr="003F7CBD">
                  <w:t>Column Head</w:t>
                </w:r>
              </w:p>
            </w:tc>
          </w:sdtContent>
        </w:sdt>
        <w:sdt>
          <w:sdtPr>
            <w:alias w:val="Enter column heading:"/>
            <w:tag w:val="Enter column heading:"/>
            <w:id w:val="1625421796"/>
            <w:placeholder>
              <w:docPart w:val="2D367C0587F84542B708D2A9280BBBA6"/>
            </w:placeholder>
            <w:temporary/>
            <w:showingPlcHdr/>
            <w15:appearance w15:val="hidden"/>
          </w:sdtPr>
          <w:sdtEndPr/>
          <w:sdtContent>
            <w:tc>
              <w:tcPr>
                <w:tcW w:w="999" w:type="pct"/>
              </w:tcPr>
              <w:p w14:paraId="6CF89AA6" w14:textId="77777777" w:rsidR="004D6B86" w:rsidRPr="003F7CBD" w:rsidRDefault="000217F5" w:rsidP="003F7CBD">
                <w:r w:rsidRPr="003F7CBD">
                  <w:t>Column Head</w:t>
                </w:r>
              </w:p>
            </w:tc>
          </w:sdtContent>
        </w:sdt>
      </w:tr>
      <w:tr w:rsidR="004D6B86" w:rsidRPr="003F7CBD" w14:paraId="1DAE83FA" w14:textId="77777777" w:rsidTr="003F7CBD">
        <w:sdt>
          <w:sdtPr>
            <w:alias w:val="Enter row heading:"/>
            <w:tag w:val="Enter row heading:"/>
            <w:id w:val="-776103256"/>
            <w:placeholder>
              <w:docPart w:val="70E7F3AD47D049DBA28A3DBAB839DE57"/>
            </w:placeholder>
            <w:temporary/>
            <w:showingPlcHdr/>
            <w15:appearance w15:val="hidden"/>
          </w:sdtPr>
          <w:sdtEndPr/>
          <w:sdtContent>
            <w:tc>
              <w:tcPr>
                <w:tcW w:w="1001" w:type="pct"/>
              </w:tcPr>
              <w:p w14:paraId="11654C42" w14:textId="77777777" w:rsidR="004D6B86" w:rsidRPr="003F7CBD" w:rsidRDefault="000217F5" w:rsidP="003F7CBD">
                <w:r w:rsidRPr="003F7CBD">
                  <w:t>Row Head</w:t>
                </w:r>
              </w:p>
            </w:tc>
          </w:sdtContent>
        </w:sdt>
        <w:sdt>
          <w:sdtPr>
            <w:alias w:val="Enter table content:"/>
            <w:tag w:val="Enter table content:"/>
            <w:id w:val="-807554352"/>
            <w:placeholder>
              <w:docPart w:val="EFB2C2E03B4947A3B928135E2276FA1A"/>
            </w:placeholder>
            <w:temporary/>
            <w:showingPlcHdr/>
            <w15:appearance w15:val="hidden"/>
          </w:sdtPr>
          <w:sdtEndPr/>
          <w:sdtContent>
            <w:tc>
              <w:tcPr>
                <w:tcW w:w="1000" w:type="pct"/>
              </w:tcPr>
              <w:p w14:paraId="762B43DC" w14:textId="77777777" w:rsidR="004D6B86" w:rsidRPr="003F7CBD" w:rsidRDefault="000217F5" w:rsidP="003F7CBD">
                <w:r w:rsidRPr="003F7CBD">
                  <w:t>123</w:t>
                </w:r>
              </w:p>
            </w:tc>
          </w:sdtContent>
        </w:sdt>
        <w:sdt>
          <w:sdtPr>
            <w:alias w:val="Enter table content:"/>
            <w:tag w:val="Enter table content:"/>
            <w:id w:val="280231353"/>
            <w:placeholder>
              <w:docPart w:val="D8EEAE9A91B7407DA3FF0848D8740CDB"/>
            </w:placeholder>
            <w:temporary/>
            <w:showingPlcHdr/>
            <w15:appearance w15:val="hidden"/>
          </w:sdtPr>
          <w:sdtEndPr/>
          <w:sdtContent>
            <w:tc>
              <w:tcPr>
                <w:tcW w:w="1000" w:type="pct"/>
              </w:tcPr>
              <w:p w14:paraId="74D73E7D" w14:textId="77777777" w:rsidR="004D6B86" w:rsidRPr="003F7CBD" w:rsidRDefault="000217F5" w:rsidP="003F7CBD">
                <w:r w:rsidRPr="003F7CBD">
                  <w:t>123</w:t>
                </w:r>
              </w:p>
            </w:tc>
          </w:sdtContent>
        </w:sdt>
        <w:sdt>
          <w:sdtPr>
            <w:alias w:val="Enter table content:"/>
            <w:tag w:val="Enter table content:"/>
            <w:id w:val="1112399134"/>
            <w:placeholder>
              <w:docPart w:val="57E73EE2E59048BB944573EB9EADCB94"/>
            </w:placeholder>
            <w:temporary/>
            <w:showingPlcHdr/>
            <w15:appearance w15:val="hidden"/>
          </w:sdtPr>
          <w:sdtEndPr/>
          <w:sdtContent>
            <w:tc>
              <w:tcPr>
                <w:tcW w:w="1000" w:type="pct"/>
              </w:tcPr>
              <w:p w14:paraId="00852D16" w14:textId="77777777" w:rsidR="004D6B86" w:rsidRPr="003F7CBD" w:rsidRDefault="000217F5" w:rsidP="003F7CBD">
                <w:r w:rsidRPr="003F7CBD">
                  <w:t>123</w:t>
                </w:r>
              </w:p>
            </w:tc>
          </w:sdtContent>
        </w:sdt>
        <w:sdt>
          <w:sdtPr>
            <w:alias w:val="Enter table content:"/>
            <w:tag w:val="Enter table content:"/>
            <w:id w:val="657579400"/>
            <w:placeholder>
              <w:docPart w:val="0BCE95447155478583C98B86E5AE7E86"/>
            </w:placeholder>
            <w:temporary/>
            <w:showingPlcHdr/>
            <w15:appearance w15:val="hidden"/>
          </w:sdtPr>
          <w:sdtEndPr/>
          <w:sdtContent>
            <w:tc>
              <w:tcPr>
                <w:tcW w:w="999" w:type="pct"/>
              </w:tcPr>
              <w:p w14:paraId="101F5938" w14:textId="77777777" w:rsidR="004D6B86" w:rsidRPr="003F7CBD" w:rsidRDefault="000217F5" w:rsidP="003F7CBD">
                <w:r w:rsidRPr="003F7CBD">
                  <w:t>123</w:t>
                </w:r>
              </w:p>
            </w:tc>
          </w:sdtContent>
        </w:sdt>
      </w:tr>
      <w:tr w:rsidR="004D6B86" w:rsidRPr="003F7CBD" w14:paraId="63172E84" w14:textId="77777777" w:rsidTr="003F7CBD">
        <w:sdt>
          <w:sdtPr>
            <w:alias w:val="Enter row heading:"/>
            <w:tag w:val="Enter row heading:"/>
            <w:id w:val="1647709309"/>
            <w:placeholder>
              <w:docPart w:val="B021AD4392E444D6A9CF8223FC98ED99"/>
            </w:placeholder>
            <w:temporary/>
            <w:showingPlcHdr/>
            <w15:appearance w15:val="hidden"/>
          </w:sdtPr>
          <w:sdtEndPr/>
          <w:sdtContent>
            <w:tc>
              <w:tcPr>
                <w:tcW w:w="1001" w:type="pct"/>
              </w:tcPr>
              <w:p w14:paraId="4B09C980" w14:textId="77777777" w:rsidR="004D6B86" w:rsidRPr="003F7CBD" w:rsidRDefault="000217F5" w:rsidP="003F7CBD">
                <w:r w:rsidRPr="003F7CBD">
                  <w:t>Row Head</w:t>
                </w:r>
              </w:p>
            </w:tc>
          </w:sdtContent>
        </w:sdt>
        <w:sdt>
          <w:sdtPr>
            <w:alias w:val="Enter table content:"/>
            <w:tag w:val="Enter table content:"/>
            <w:id w:val="318473272"/>
            <w:placeholder>
              <w:docPart w:val="9270EF37E3364FD98EEB9C85D7DCAF29"/>
            </w:placeholder>
            <w:temporary/>
            <w:showingPlcHdr/>
            <w15:appearance w15:val="hidden"/>
          </w:sdtPr>
          <w:sdtEndPr/>
          <w:sdtContent>
            <w:tc>
              <w:tcPr>
                <w:tcW w:w="1000" w:type="pct"/>
              </w:tcPr>
              <w:p w14:paraId="5184141F" w14:textId="77777777" w:rsidR="004D6B86" w:rsidRPr="003F7CBD" w:rsidRDefault="000217F5" w:rsidP="003F7CBD">
                <w:r w:rsidRPr="003F7CBD">
                  <w:t>456</w:t>
                </w:r>
              </w:p>
            </w:tc>
          </w:sdtContent>
        </w:sdt>
        <w:sdt>
          <w:sdtPr>
            <w:alias w:val="Enter table content:"/>
            <w:tag w:val="Enter table content:"/>
            <w:id w:val="692734143"/>
            <w:placeholder>
              <w:docPart w:val="CF0CD836B8FE4C6C8D0BE9110E3D14C4"/>
            </w:placeholder>
            <w:temporary/>
            <w:showingPlcHdr/>
            <w15:appearance w15:val="hidden"/>
          </w:sdtPr>
          <w:sdtEndPr/>
          <w:sdtContent>
            <w:tc>
              <w:tcPr>
                <w:tcW w:w="1000" w:type="pct"/>
              </w:tcPr>
              <w:p w14:paraId="5304B889" w14:textId="77777777" w:rsidR="004D6B86" w:rsidRPr="003F7CBD" w:rsidRDefault="000217F5" w:rsidP="003F7CBD">
                <w:r w:rsidRPr="003F7CBD">
                  <w:t>456</w:t>
                </w:r>
              </w:p>
            </w:tc>
          </w:sdtContent>
        </w:sdt>
        <w:sdt>
          <w:sdtPr>
            <w:alias w:val="Enter table content:"/>
            <w:tag w:val="Enter table content:"/>
            <w:id w:val="-741952228"/>
            <w:placeholder>
              <w:docPart w:val="218D1BF5B3144180B16D995520645CFE"/>
            </w:placeholder>
            <w:temporary/>
            <w:showingPlcHdr/>
            <w15:appearance w15:val="hidden"/>
          </w:sdtPr>
          <w:sdtEndPr/>
          <w:sdtContent>
            <w:tc>
              <w:tcPr>
                <w:tcW w:w="1000" w:type="pct"/>
              </w:tcPr>
              <w:p w14:paraId="77284059" w14:textId="77777777" w:rsidR="004D6B86" w:rsidRPr="003F7CBD" w:rsidRDefault="000217F5" w:rsidP="003F7CBD">
                <w:r w:rsidRPr="003F7CBD">
                  <w:t>456</w:t>
                </w:r>
              </w:p>
            </w:tc>
          </w:sdtContent>
        </w:sdt>
        <w:sdt>
          <w:sdtPr>
            <w:alias w:val="Enter table content:"/>
            <w:tag w:val="Enter table content:"/>
            <w:id w:val="-1942911871"/>
            <w:placeholder>
              <w:docPart w:val="A703EF1F526D46658B51903B2B189CA6"/>
            </w:placeholder>
            <w:temporary/>
            <w:showingPlcHdr/>
            <w15:appearance w15:val="hidden"/>
          </w:sdtPr>
          <w:sdtEndPr/>
          <w:sdtContent>
            <w:tc>
              <w:tcPr>
                <w:tcW w:w="999" w:type="pct"/>
              </w:tcPr>
              <w:p w14:paraId="5E399BB4" w14:textId="77777777" w:rsidR="004D6B86" w:rsidRPr="003F7CBD" w:rsidRDefault="000217F5" w:rsidP="003F7CBD">
                <w:r w:rsidRPr="003F7CBD">
                  <w:t>456</w:t>
                </w:r>
              </w:p>
            </w:tc>
          </w:sdtContent>
        </w:sdt>
      </w:tr>
      <w:tr w:rsidR="004D6B86" w:rsidRPr="003F7CBD" w14:paraId="4ADA4936" w14:textId="77777777" w:rsidTr="003F7CBD">
        <w:sdt>
          <w:sdtPr>
            <w:alias w:val="Enter row heading:"/>
            <w:tag w:val="Enter row heading:"/>
            <w:id w:val="-140496545"/>
            <w:placeholder>
              <w:docPart w:val="DF591CF60C314B8E986E268475EDD985"/>
            </w:placeholder>
            <w:temporary/>
            <w:showingPlcHdr/>
            <w15:appearance w15:val="hidden"/>
          </w:sdtPr>
          <w:sdtEndPr/>
          <w:sdtContent>
            <w:tc>
              <w:tcPr>
                <w:tcW w:w="1001" w:type="pct"/>
              </w:tcPr>
              <w:p w14:paraId="0B606DE6" w14:textId="77777777" w:rsidR="004D6B86" w:rsidRPr="003F7CBD" w:rsidRDefault="000217F5" w:rsidP="003F7CBD">
                <w:r w:rsidRPr="003F7CBD">
                  <w:t>Row Head</w:t>
                </w:r>
              </w:p>
            </w:tc>
          </w:sdtContent>
        </w:sdt>
        <w:sdt>
          <w:sdtPr>
            <w:alias w:val="Enter table content:"/>
            <w:tag w:val="Enter table content:"/>
            <w:id w:val="-1788885857"/>
            <w:placeholder>
              <w:docPart w:val="51713AE31E204EB08241E06D3BFAC5B0"/>
            </w:placeholder>
            <w:temporary/>
            <w:showingPlcHdr/>
            <w15:appearance w15:val="hidden"/>
          </w:sdtPr>
          <w:sdtEndPr/>
          <w:sdtContent>
            <w:tc>
              <w:tcPr>
                <w:tcW w:w="1000" w:type="pct"/>
              </w:tcPr>
              <w:p w14:paraId="0D64D245" w14:textId="77777777" w:rsidR="004D6B86" w:rsidRPr="003F7CBD" w:rsidRDefault="001664A2" w:rsidP="003F7CBD">
                <w:r w:rsidRPr="003F7CBD">
                  <w:t>789</w:t>
                </w:r>
              </w:p>
            </w:tc>
          </w:sdtContent>
        </w:sdt>
        <w:sdt>
          <w:sdtPr>
            <w:alias w:val="Enter table content:"/>
            <w:tag w:val="Enter table content:"/>
            <w:id w:val="43103909"/>
            <w:placeholder>
              <w:docPart w:val="8C8653178AED4F3D9E2E40E8D0DD33BB"/>
            </w:placeholder>
            <w:temporary/>
            <w:showingPlcHdr/>
            <w15:appearance w15:val="hidden"/>
          </w:sdtPr>
          <w:sdtEndPr/>
          <w:sdtContent>
            <w:tc>
              <w:tcPr>
                <w:tcW w:w="1000" w:type="pct"/>
              </w:tcPr>
              <w:p w14:paraId="6FE36001" w14:textId="77777777" w:rsidR="004D6B86" w:rsidRPr="003F7CBD" w:rsidRDefault="001664A2" w:rsidP="003F7CBD">
                <w:r w:rsidRPr="003F7CBD">
                  <w:t>789</w:t>
                </w:r>
              </w:p>
            </w:tc>
          </w:sdtContent>
        </w:sdt>
        <w:sdt>
          <w:sdtPr>
            <w:alias w:val="Enter table content:"/>
            <w:tag w:val="Enter table content:"/>
            <w:id w:val="1629900970"/>
            <w:placeholder>
              <w:docPart w:val="0F8039AA08A1436D97AE3269FF98C8EE"/>
            </w:placeholder>
            <w:temporary/>
            <w:showingPlcHdr/>
            <w15:appearance w15:val="hidden"/>
          </w:sdtPr>
          <w:sdtEndPr/>
          <w:sdtContent>
            <w:tc>
              <w:tcPr>
                <w:tcW w:w="1000" w:type="pct"/>
              </w:tcPr>
              <w:p w14:paraId="00E6F663" w14:textId="77777777" w:rsidR="004D6B86" w:rsidRPr="003F7CBD" w:rsidRDefault="001664A2" w:rsidP="003F7CBD">
                <w:r w:rsidRPr="003F7CBD">
                  <w:t>789</w:t>
                </w:r>
              </w:p>
            </w:tc>
          </w:sdtContent>
        </w:sdt>
        <w:sdt>
          <w:sdtPr>
            <w:alias w:val="Enter table content:"/>
            <w:tag w:val="Enter table content:"/>
            <w:id w:val="1352995704"/>
            <w:placeholder>
              <w:docPart w:val="5860F500D49E42818DFB03EE6E79C575"/>
            </w:placeholder>
            <w:temporary/>
            <w:showingPlcHdr/>
            <w15:appearance w15:val="hidden"/>
          </w:sdtPr>
          <w:sdtEndPr/>
          <w:sdtContent>
            <w:tc>
              <w:tcPr>
                <w:tcW w:w="999" w:type="pct"/>
              </w:tcPr>
              <w:p w14:paraId="3786D65C" w14:textId="77777777" w:rsidR="004D6B86" w:rsidRPr="003F7CBD" w:rsidRDefault="001664A2" w:rsidP="003F7CBD">
                <w:r w:rsidRPr="003F7CBD">
                  <w:t>789</w:t>
                </w:r>
              </w:p>
            </w:tc>
          </w:sdtContent>
        </w:sdt>
      </w:tr>
      <w:tr w:rsidR="004D6B86" w:rsidRPr="003F7CBD" w14:paraId="4617E2C4" w14:textId="77777777" w:rsidTr="003F7CBD">
        <w:sdt>
          <w:sdtPr>
            <w:alias w:val="Enter row heading:"/>
            <w:tag w:val="Enter row heading:"/>
            <w:id w:val="-507442647"/>
            <w:placeholder>
              <w:docPart w:val="D3C634A7A81A4BC99F46DAF39D9755B0"/>
            </w:placeholder>
            <w:temporary/>
            <w:showingPlcHdr/>
            <w15:appearance w15:val="hidden"/>
          </w:sdtPr>
          <w:sdtEndPr/>
          <w:sdtContent>
            <w:tc>
              <w:tcPr>
                <w:tcW w:w="1001" w:type="pct"/>
              </w:tcPr>
              <w:p w14:paraId="33376DFE" w14:textId="77777777" w:rsidR="004D6B86" w:rsidRPr="003F7CBD" w:rsidRDefault="000217F5" w:rsidP="003F7CBD">
                <w:r w:rsidRPr="003F7CBD">
                  <w:t>Row Head</w:t>
                </w:r>
              </w:p>
            </w:tc>
          </w:sdtContent>
        </w:sdt>
        <w:sdt>
          <w:sdtPr>
            <w:alias w:val="Enter table content:"/>
            <w:tag w:val="Enter table content:"/>
            <w:id w:val="-2032324542"/>
            <w:placeholder>
              <w:docPart w:val="E9B5AE3E8C2F4375ABA58C2586B1324E"/>
            </w:placeholder>
            <w:temporary/>
            <w:showingPlcHdr/>
            <w15:appearance w15:val="hidden"/>
          </w:sdtPr>
          <w:sdtEndPr/>
          <w:sdtContent>
            <w:tc>
              <w:tcPr>
                <w:tcW w:w="1000" w:type="pct"/>
              </w:tcPr>
              <w:p w14:paraId="708366C9" w14:textId="77777777" w:rsidR="004D6B86" w:rsidRPr="003F7CBD" w:rsidRDefault="001664A2" w:rsidP="003F7CBD">
                <w:r w:rsidRPr="003F7CBD">
                  <w:t>123</w:t>
                </w:r>
              </w:p>
            </w:tc>
          </w:sdtContent>
        </w:sdt>
        <w:sdt>
          <w:sdtPr>
            <w:alias w:val="Enter table content:"/>
            <w:tag w:val="Enter table content:"/>
            <w:id w:val="79960624"/>
            <w:placeholder>
              <w:docPart w:val="B6DB34C6218644AFBC6C835019C9A21D"/>
            </w:placeholder>
            <w:temporary/>
            <w:showingPlcHdr/>
            <w15:appearance w15:val="hidden"/>
          </w:sdtPr>
          <w:sdtEndPr/>
          <w:sdtContent>
            <w:tc>
              <w:tcPr>
                <w:tcW w:w="1000" w:type="pct"/>
              </w:tcPr>
              <w:p w14:paraId="7C0B3217" w14:textId="77777777" w:rsidR="004D6B86" w:rsidRPr="003F7CBD" w:rsidRDefault="001664A2" w:rsidP="003F7CBD">
                <w:r w:rsidRPr="003F7CBD">
                  <w:t>123</w:t>
                </w:r>
              </w:p>
            </w:tc>
          </w:sdtContent>
        </w:sdt>
        <w:sdt>
          <w:sdtPr>
            <w:alias w:val="Enter table content:"/>
            <w:tag w:val="Enter table content:"/>
            <w:id w:val="1841045655"/>
            <w:placeholder>
              <w:docPart w:val="8469DFE65DF340E4A0223C48B3196011"/>
            </w:placeholder>
            <w:temporary/>
            <w:showingPlcHdr/>
            <w15:appearance w15:val="hidden"/>
          </w:sdtPr>
          <w:sdtEndPr/>
          <w:sdtContent>
            <w:tc>
              <w:tcPr>
                <w:tcW w:w="1000" w:type="pct"/>
              </w:tcPr>
              <w:p w14:paraId="548D8CF9" w14:textId="77777777" w:rsidR="004D6B86" w:rsidRPr="003F7CBD" w:rsidRDefault="001664A2" w:rsidP="003F7CBD">
                <w:r w:rsidRPr="003F7CBD">
                  <w:t>123</w:t>
                </w:r>
              </w:p>
            </w:tc>
          </w:sdtContent>
        </w:sdt>
        <w:sdt>
          <w:sdtPr>
            <w:alias w:val="Enter table content:"/>
            <w:tag w:val="Enter table content:"/>
            <w:id w:val="-1718190026"/>
            <w:placeholder>
              <w:docPart w:val="21E8F1042B4347B1875FE7BE6D406E21"/>
            </w:placeholder>
            <w:temporary/>
            <w:showingPlcHdr/>
            <w15:appearance w15:val="hidden"/>
          </w:sdtPr>
          <w:sdtEndPr/>
          <w:sdtContent>
            <w:tc>
              <w:tcPr>
                <w:tcW w:w="999" w:type="pct"/>
              </w:tcPr>
              <w:p w14:paraId="55660698" w14:textId="77777777" w:rsidR="004D6B86" w:rsidRPr="003F7CBD" w:rsidRDefault="001664A2" w:rsidP="003F7CBD">
                <w:r w:rsidRPr="003F7CBD">
                  <w:t>123</w:t>
                </w:r>
              </w:p>
            </w:tc>
          </w:sdtContent>
        </w:sdt>
      </w:tr>
      <w:tr w:rsidR="004D6B86" w:rsidRPr="003F7CBD" w14:paraId="557ED955" w14:textId="77777777" w:rsidTr="003F7CBD">
        <w:sdt>
          <w:sdtPr>
            <w:alias w:val="Enter row heading:"/>
            <w:tag w:val="Enter row heading:"/>
            <w:id w:val="-1752881268"/>
            <w:placeholder>
              <w:docPart w:val="178063C7D9A14BF182E53D8C0929EA39"/>
            </w:placeholder>
            <w:temporary/>
            <w:showingPlcHdr/>
            <w15:appearance w15:val="hidden"/>
          </w:sdtPr>
          <w:sdtEndPr/>
          <w:sdtContent>
            <w:tc>
              <w:tcPr>
                <w:tcW w:w="1001" w:type="pct"/>
              </w:tcPr>
              <w:p w14:paraId="1D63421C" w14:textId="77777777" w:rsidR="004D6B86" w:rsidRPr="003F7CBD" w:rsidRDefault="000217F5" w:rsidP="003F7CBD">
                <w:r w:rsidRPr="003F7CBD">
                  <w:t>Row Head</w:t>
                </w:r>
              </w:p>
            </w:tc>
          </w:sdtContent>
        </w:sdt>
        <w:sdt>
          <w:sdtPr>
            <w:alias w:val="Enter table content:"/>
            <w:tag w:val="Enter table content:"/>
            <w:id w:val="-784184485"/>
            <w:placeholder>
              <w:docPart w:val="567127BEBB854DCFA8DEA3BE5DC83CDE"/>
            </w:placeholder>
            <w:temporary/>
            <w:showingPlcHdr/>
            <w15:appearance w15:val="hidden"/>
          </w:sdtPr>
          <w:sdtEndPr/>
          <w:sdtContent>
            <w:tc>
              <w:tcPr>
                <w:tcW w:w="1000" w:type="pct"/>
              </w:tcPr>
              <w:p w14:paraId="03EBFBE6" w14:textId="77777777" w:rsidR="004D6B86" w:rsidRPr="003F7CBD" w:rsidRDefault="001664A2" w:rsidP="003F7CBD">
                <w:r w:rsidRPr="003F7CBD">
                  <w:t>456</w:t>
                </w:r>
              </w:p>
            </w:tc>
          </w:sdtContent>
        </w:sdt>
        <w:sdt>
          <w:sdtPr>
            <w:alias w:val="Enter table content:"/>
            <w:tag w:val="Enter table content:"/>
            <w:id w:val="555897741"/>
            <w:placeholder>
              <w:docPart w:val="8664863EAE5648E7BD940F08AE2C67C5"/>
            </w:placeholder>
            <w:temporary/>
            <w:showingPlcHdr/>
            <w15:appearance w15:val="hidden"/>
          </w:sdtPr>
          <w:sdtEndPr/>
          <w:sdtContent>
            <w:tc>
              <w:tcPr>
                <w:tcW w:w="1000" w:type="pct"/>
              </w:tcPr>
              <w:p w14:paraId="0F2B6439" w14:textId="77777777" w:rsidR="004D6B86" w:rsidRPr="003F7CBD" w:rsidRDefault="001664A2" w:rsidP="003F7CBD">
                <w:r w:rsidRPr="003F7CBD">
                  <w:t>456</w:t>
                </w:r>
              </w:p>
            </w:tc>
          </w:sdtContent>
        </w:sdt>
        <w:sdt>
          <w:sdtPr>
            <w:alias w:val="Enter table content:"/>
            <w:tag w:val="Enter table content:"/>
            <w:id w:val="1565367243"/>
            <w:placeholder>
              <w:docPart w:val="C1B36E704BCE48598009355827366821"/>
            </w:placeholder>
            <w:temporary/>
            <w:showingPlcHdr/>
            <w15:appearance w15:val="hidden"/>
          </w:sdtPr>
          <w:sdtEndPr/>
          <w:sdtContent>
            <w:tc>
              <w:tcPr>
                <w:tcW w:w="1000" w:type="pct"/>
              </w:tcPr>
              <w:p w14:paraId="0EB0A4FE" w14:textId="77777777" w:rsidR="004D6B86" w:rsidRPr="003F7CBD" w:rsidRDefault="001664A2" w:rsidP="003F7CBD">
                <w:r w:rsidRPr="003F7CBD">
                  <w:t>456</w:t>
                </w:r>
              </w:p>
            </w:tc>
          </w:sdtContent>
        </w:sdt>
        <w:sdt>
          <w:sdtPr>
            <w:alias w:val="Enter table content:"/>
            <w:tag w:val="Enter table content:"/>
            <w:id w:val="482120616"/>
            <w:placeholder>
              <w:docPart w:val="A6782CCCBECD4E2FBF15ABBFEFC59E1A"/>
            </w:placeholder>
            <w:temporary/>
            <w:showingPlcHdr/>
            <w15:appearance w15:val="hidden"/>
          </w:sdtPr>
          <w:sdtEndPr/>
          <w:sdtContent>
            <w:tc>
              <w:tcPr>
                <w:tcW w:w="999" w:type="pct"/>
              </w:tcPr>
              <w:p w14:paraId="29B66649" w14:textId="77777777" w:rsidR="004D6B86" w:rsidRPr="003F7CBD" w:rsidRDefault="001664A2" w:rsidP="003F7CBD">
                <w:r w:rsidRPr="003F7CBD">
                  <w:t>456</w:t>
                </w:r>
              </w:p>
            </w:tc>
          </w:sdtContent>
        </w:sdt>
      </w:tr>
      <w:tr w:rsidR="004D6B86" w:rsidRPr="003F7CBD" w14:paraId="01B9B58A" w14:textId="77777777" w:rsidTr="003F7CBD">
        <w:sdt>
          <w:sdtPr>
            <w:alias w:val="Enter row heading:"/>
            <w:tag w:val="Enter row heading:"/>
            <w:id w:val="1541240633"/>
            <w:placeholder>
              <w:docPart w:val="08D0E797F5F64B41A589919EB15C299E"/>
            </w:placeholder>
            <w:temporary/>
            <w:showingPlcHdr/>
            <w15:appearance w15:val="hidden"/>
          </w:sdtPr>
          <w:sdtEndPr/>
          <w:sdtContent>
            <w:tc>
              <w:tcPr>
                <w:tcW w:w="1001" w:type="pct"/>
              </w:tcPr>
              <w:p w14:paraId="7E647169" w14:textId="77777777" w:rsidR="004D6B86" w:rsidRPr="003F7CBD" w:rsidRDefault="000217F5" w:rsidP="003F7CBD">
                <w:r w:rsidRPr="003F7CBD">
                  <w:t>Row Head</w:t>
                </w:r>
              </w:p>
            </w:tc>
          </w:sdtContent>
        </w:sdt>
        <w:sdt>
          <w:sdtPr>
            <w:alias w:val="Enter table content:"/>
            <w:tag w:val="Enter table content:"/>
            <w:id w:val="866266036"/>
            <w:placeholder>
              <w:docPart w:val="BDC6D72CDD6E4BE7BC5CB53598F1BA58"/>
            </w:placeholder>
            <w:temporary/>
            <w:showingPlcHdr/>
            <w15:appearance w15:val="hidden"/>
          </w:sdtPr>
          <w:sdtEndPr/>
          <w:sdtContent>
            <w:tc>
              <w:tcPr>
                <w:tcW w:w="1000" w:type="pct"/>
              </w:tcPr>
              <w:p w14:paraId="6E5FB9AF" w14:textId="77777777" w:rsidR="004D6B86" w:rsidRPr="003F7CBD" w:rsidRDefault="001664A2" w:rsidP="003F7CBD">
                <w:r w:rsidRPr="003F7CBD">
                  <w:t>789</w:t>
                </w:r>
              </w:p>
            </w:tc>
          </w:sdtContent>
        </w:sdt>
        <w:sdt>
          <w:sdtPr>
            <w:alias w:val="Enter table content:"/>
            <w:tag w:val="Enter table content:"/>
            <w:id w:val="858242133"/>
            <w:placeholder>
              <w:docPart w:val="0874FFBD15D54B9BBF931011ED9D3E78"/>
            </w:placeholder>
            <w:temporary/>
            <w:showingPlcHdr/>
            <w15:appearance w15:val="hidden"/>
          </w:sdtPr>
          <w:sdtEndPr/>
          <w:sdtContent>
            <w:tc>
              <w:tcPr>
                <w:tcW w:w="1000" w:type="pct"/>
              </w:tcPr>
              <w:p w14:paraId="6963682E" w14:textId="77777777" w:rsidR="004D6B86" w:rsidRPr="003F7CBD" w:rsidRDefault="001664A2" w:rsidP="003F7CBD">
                <w:r w:rsidRPr="003F7CBD">
                  <w:t>789</w:t>
                </w:r>
              </w:p>
            </w:tc>
          </w:sdtContent>
        </w:sdt>
        <w:sdt>
          <w:sdtPr>
            <w:alias w:val="Enter table content:"/>
            <w:tag w:val="Enter table content:"/>
            <w:id w:val="1397173803"/>
            <w:placeholder>
              <w:docPart w:val="6352E68A6A0E4A35BF507096C4D1ADB7"/>
            </w:placeholder>
            <w:temporary/>
            <w:showingPlcHdr/>
            <w15:appearance w15:val="hidden"/>
          </w:sdtPr>
          <w:sdtEndPr/>
          <w:sdtContent>
            <w:tc>
              <w:tcPr>
                <w:tcW w:w="1000" w:type="pct"/>
              </w:tcPr>
              <w:p w14:paraId="25A0A56C" w14:textId="77777777" w:rsidR="004D6B86" w:rsidRPr="003F7CBD" w:rsidRDefault="001664A2" w:rsidP="003F7CBD">
                <w:r w:rsidRPr="003F7CBD">
                  <w:t>789</w:t>
                </w:r>
              </w:p>
            </w:tc>
          </w:sdtContent>
        </w:sdt>
        <w:sdt>
          <w:sdtPr>
            <w:alias w:val="Enter table content:"/>
            <w:tag w:val="Enter table content:"/>
            <w:id w:val="-1628540116"/>
            <w:placeholder>
              <w:docPart w:val="ED44E9DF0084499A9C6BC6906A0BC657"/>
            </w:placeholder>
            <w:temporary/>
            <w:showingPlcHdr/>
            <w15:appearance w15:val="hidden"/>
          </w:sdtPr>
          <w:sdtEndPr/>
          <w:sdtContent>
            <w:tc>
              <w:tcPr>
                <w:tcW w:w="999" w:type="pct"/>
              </w:tcPr>
              <w:p w14:paraId="1EF6EB9D" w14:textId="77777777" w:rsidR="004D6B86" w:rsidRPr="003F7CBD" w:rsidRDefault="001664A2" w:rsidP="003F7CBD">
                <w:r w:rsidRPr="003F7CBD">
                  <w:t>789</w:t>
                </w:r>
              </w:p>
            </w:tc>
          </w:sdtContent>
        </w:sdt>
      </w:tr>
    </w:tbl>
    <w:p w14:paraId="4C7617E5" w14:textId="77777777" w:rsidR="004D6B86" w:rsidRDefault="00345333">
      <w:pPr>
        <w:pStyle w:val="TableFigure"/>
      </w:pPr>
      <w:r>
        <w:rPr>
          <w:rStyle w:val="Emphasis"/>
        </w:rPr>
        <w:t>Note</w:t>
      </w:r>
      <w:r w:rsidR="001664A2">
        <w:t xml:space="preserve">: </w:t>
      </w:r>
      <w:sdt>
        <w:sdtPr>
          <w:alias w:val="Enter notes:"/>
          <w:tag w:val="Enter notes:"/>
          <w:id w:val="-2013831125"/>
          <w:placeholder>
            <w:docPart w:val="F565F9ED53B4408BB5CB26CC38C9512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14:paraId="697F7ED6" w14:textId="77777777" w:rsidR="004D6B86" w:rsidRDefault="00345333">
      <w:pPr>
        <w:pStyle w:val="SectionTitle"/>
      </w:pPr>
      <w:r>
        <w:lastRenderedPageBreak/>
        <w:t>Figures</w:t>
      </w:r>
    </w:p>
    <w:p w14:paraId="5B31D5FF" w14:textId="77777777" w:rsidR="004D6B86" w:rsidRDefault="00345333">
      <w:pPr>
        <w:pStyle w:val="NoSpacing"/>
      </w:pPr>
      <w:r>
        <w:rPr>
          <w:noProof/>
          <w:lang w:eastAsia="en-US"/>
        </w:rPr>
        <w:drawing>
          <wp:inline distT="0" distB="0" distL="0" distR="0" wp14:anchorId="0D915E0F" wp14:editId="1CD219AD">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21EB73F3" w14:textId="77777777"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CBBE564429D54B30B2A495C9EC766FFE"/>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14:paraId="60CC02B9" w14:textId="77777777"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6375" w14:textId="77777777" w:rsidR="00397679" w:rsidRDefault="00397679">
      <w:pPr>
        <w:spacing w:line="240" w:lineRule="auto"/>
      </w:pPr>
      <w:r>
        <w:separator/>
      </w:r>
    </w:p>
    <w:p w14:paraId="6F063526" w14:textId="77777777" w:rsidR="00397679" w:rsidRDefault="00397679"/>
  </w:endnote>
  <w:endnote w:type="continuationSeparator" w:id="0">
    <w:p w14:paraId="0394E1DB" w14:textId="77777777" w:rsidR="00397679" w:rsidRDefault="00397679">
      <w:pPr>
        <w:spacing w:line="240" w:lineRule="auto"/>
      </w:pPr>
      <w:r>
        <w:continuationSeparator/>
      </w:r>
    </w:p>
    <w:p w14:paraId="01A94842" w14:textId="77777777" w:rsidR="00397679" w:rsidRDefault="00397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43ADD" w14:textId="77777777" w:rsidR="00397679" w:rsidRDefault="00397679">
      <w:pPr>
        <w:spacing w:line="240" w:lineRule="auto"/>
      </w:pPr>
      <w:r>
        <w:separator/>
      </w:r>
    </w:p>
    <w:p w14:paraId="52130242" w14:textId="77777777" w:rsidR="00397679" w:rsidRDefault="00397679"/>
  </w:footnote>
  <w:footnote w:type="continuationSeparator" w:id="0">
    <w:p w14:paraId="483FB17B" w14:textId="77777777" w:rsidR="00397679" w:rsidRDefault="00397679">
      <w:pPr>
        <w:spacing w:line="240" w:lineRule="auto"/>
      </w:pPr>
      <w:r>
        <w:continuationSeparator/>
      </w:r>
    </w:p>
    <w:p w14:paraId="4E8888EF" w14:textId="77777777" w:rsidR="00397679" w:rsidRDefault="00397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A9276E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055FDE" w14:textId="5A4A3E83" w:rsidR="004D6B86" w:rsidRPr="00170521" w:rsidRDefault="009610F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OBc2ww=="/>
              <w15:appearance w15:val="hidden"/>
            </w:sdtPr>
            <w:sdtEndPr/>
            <w:sdtContent>
              <w:r w:rsidR="00397679">
                <w:t>PREDICTING APPLE STOCK PRICES</w:t>
              </w:r>
            </w:sdtContent>
          </w:sdt>
        </w:p>
      </w:tc>
      <w:tc>
        <w:tcPr>
          <w:tcW w:w="1080" w:type="dxa"/>
        </w:tcPr>
        <w:p w14:paraId="053B9A1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FE7ADD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AC60E3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9E92737" w14:textId="6D49ED23" w:rsidR="004D6B86" w:rsidRPr="009F0414" w:rsidRDefault="00397679" w:rsidP="00504F88">
          <w:pPr>
            <w:pStyle w:val="Header"/>
          </w:pPr>
          <w:r>
            <w:t>PREDICTING APPLE STOCK PRICES</w:t>
          </w:r>
        </w:p>
      </w:tc>
      <w:tc>
        <w:tcPr>
          <w:tcW w:w="1080" w:type="dxa"/>
        </w:tcPr>
        <w:p w14:paraId="009261F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B1D0024"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zQzNLI0NrYwNzJQ0lEKTi0uzszPAykwrAUAUN18DSwAAAA="/>
  </w:docVars>
  <w:rsids>
    <w:rsidRoot w:val="00397679"/>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97679"/>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0F0"/>
    <w:rsid w:val="00961AE5"/>
    <w:rsid w:val="009A2C38"/>
    <w:rsid w:val="009F0414"/>
    <w:rsid w:val="00A4757D"/>
    <w:rsid w:val="00A77F6B"/>
    <w:rsid w:val="00A81BB2"/>
    <w:rsid w:val="00AA5C05"/>
    <w:rsid w:val="00B03BA4"/>
    <w:rsid w:val="00BE0320"/>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A67E0"/>
  <w15:chartTrackingRefBased/>
  <w15:docId w15:val="{530AE3EC-D9F5-4EC2-9EB5-5E4EC10F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oria\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482DF87B84E26AA3A78E014D276E3"/>
        <w:category>
          <w:name w:val="General"/>
          <w:gallery w:val="placeholder"/>
        </w:category>
        <w:types>
          <w:type w:val="bbPlcHdr"/>
        </w:types>
        <w:behaviors>
          <w:behavior w:val="content"/>
        </w:behaviors>
        <w:guid w:val="{8C040F4A-4C38-4B57-AA32-74BBFC14E2D4}"/>
      </w:docPartPr>
      <w:docPartBody>
        <w:p w:rsidR="00000000" w:rsidRDefault="00D36061">
          <w:pPr>
            <w:pStyle w:val="4F9482DF87B84E26AA3A78E014D276E3"/>
          </w:pPr>
          <w:r>
            <w:t>Add Title Here, up to 12 Words, on One to Two Lines</w:t>
          </w:r>
        </w:p>
      </w:docPartBody>
    </w:docPart>
    <w:docPart>
      <w:docPartPr>
        <w:name w:val="85F913E9323244BF89FB1826BDD1F67F"/>
        <w:category>
          <w:name w:val="General"/>
          <w:gallery w:val="placeholder"/>
        </w:category>
        <w:types>
          <w:type w:val="bbPlcHdr"/>
        </w:types>
        <w:behaviors>
          <w:behavior w:val="content"/>
        </w:behaviors>
        <w:guid w:val="{0ED2E220-CA1A-494D-BC69-6B469DB10FD0}"/>
      </w:docPartPr>
      <w:docPartBody>
        <w:p w:rsidR="00000000" w:rsidRDefault="00D36061">
          <w:pPr>
            <w:pStyle w:val="85F913E9323244BF89FB1826BDD1F67F"/>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53330E1D2BEB46E9B5002D6969B7483A"/>
        <w:category>
          <w:name w:val="General"/>
          <w:gallery w:val="placeholder"/>
        </w:category>
        <w:types>
          <w:type w:val="bbPlcHdr"/>
        </w:types>
        <w:behaviors>
          <w:behavior w:val="content"/>
        </w:behaviors>
        <w:guid w:val="{A3F933AD-1B74-4B9D-80C3-9D357E58FB8A}"/>
      </w:docPartPr>
      <w:docPartBody>
        <w:p w:rsidR="00000000" w:rsidRDefault="00D36061">
          <w:pPr>
            <w:pStyle w:val="53330E1D2BEB46E9B5002D6969B7483A"/>
          </w:pPr>
          <w:r>
            <w:t>Heading 1</w:t>
          </w:r>
        </w:p>
      </w:docPartBody>
    </w:docPart>
    <w:docPart>
      <w:docPartPr>
        <w:name w:val="704B36D5317146EFA28D43FD2D78398B"/>
        <w:category>
          <w:name w:val="General"/>
          <w:gallery w:val="placeholder"/>
        </w:category>
        <w:types>
          <w:type w:val="bbPlcHdr"/>
        </w:types>
        <w:behaviors>
          <w:behavior w:val="content"/>
        </w:behaviors>
        <w:guid w:val="{4D63D221-233E-4B2F-BE21-6B021054081F}"/>
      </w:docPartPr>
      <w:docPartBody>
        <w:p w:rsidR="00000000" w:rsidRDefault="00D36061">
          <w:pPr>
            <w:pStyle w:val="704B36D5317146EFA28D43FD2D78398B"/>
          </w:pPr>
          <w:r>
            <w:t>The first two heading levels get their own paragraph, as shown here. Headings 3, 4, and 5 are run-in headings used at the beginning of the paragraph.</w:t>
          </w:r>
        </w:p>
      </w:docPartBody>
    </w:docPart>
    <w:docPart>
      <w:docPartPr>
        <w:name w:val="021A2BF9B5C64D41B714FB377C14DF6E"/>
        <w:category>
          <w:name w:val="General"/>
          <w:gallery w:val="placeholder"/>
        </w:category>
        <w:types>
          <w:type w:val="bbPlcHdr"/>
        </w:types>
        <w:behaviors>
          <w:behavior w:val="content"/>
        </w:behaviors>
        <w:guid w:val="{76F573B4-61C5-4206-A63F-8FB60E377AC2}"/>
      </w:docPartPr>
      <w:docPartBody>
        <w:p w:rsidR="00000000" w:rsidRDefault="00D36061">
          <w:pPr>
            <w:pStyle w:val="021A2BF9B5C64D41B714FB377C14DF6E"/>
          </w:pPr>
          <w:r>
            <w:t>Heading 2</w:t>
          </w:r>
          <w:r>
            <w:rPr>
              <w:rStyle w:val="FootnoteReference"/>
            </w:rPr>
            <w:t>1</w:t>
          </w:r>
        </w:p>
      </w:docPartBody>
    </w:docPart>
    <w:docPart>
      <w:docPartPr>
        <w:name w:val="F924E7DE991743CF824855DE90BD6AD9"/>
        <w:category>
          <w:name w:val="General"/>
          <w:gallery w:val="placeholder"/>
        </w:category>
        <w:types>
          <w:type w:val="bbPlcHdr"/>
        </w:types>
        <w:behaviors>
          <w:behavior w:val="content"/>
        </w:behaviors>
        <w:guid w:val="{8FDFC8B3-FD78-4E64-85B3-8FE87466F54F}"/>
      </w:docPartPr>
      <w:docPartBody>
        <w:p w:rsidR="00000000" w:rsidRDefault="00D36061">
          <w:pPr>
            <w:pStyle w:val="F924E7DE991743CF824855DE90BD6AD9"/>
          </w:pPr>
          <w:r>
            <w:t>For APA formatting requirements, it’s easy to just type your own footnote references and notes. To format a footnote reference, select the number and then, on the Home tab, in the Styles gallery, click Footnote Reference.</w:t>
          </w:r>
        </w:p>
      </w:docPartBody>
    </w:docPart>
    <w:docPart>
      <w:docPartPr>
        <w:name w:val="051941ECE4B84BFD9427A0F19441FAE2"/>
        <w:category>
          <w:name w:val="General"/>
          <w:gallery w:val="placeholder"/>
        </w:category>
        <w:types>
          <w:type w:val="bbPlcHdr"/>
        </w:types>
        <w:behaviors>
          <w:behavior w:val="content"/>
        </w:behaviors>
        <w:guid w:val="{D6668D8C-AF87-4280-AC6F-DCCEE9C7F2E8}"/>
      </w:docPartPr>
      <w:docPartBody>
        <w:p w:rsidR="00000000" w:rsidRDefault="00D36061">
          <w:pPr>
            <w:pStyle w:val="051941ECE4B84BFD9427A0F19441FAE2"/>
          </w:pPr>
          <w:r w:rsidRPr="003F7CBD">
            <w:rPr>
              <w:rStyle w:val="Heading3Char"/>
            </w:rPr>
            <w:t>Heading 3</w:t>
          </w:r>
        </w:p>
      </w:docPartBody>
    </w:docPart>
    <w:docPart>
      <w:docPartPr>
        <w:name w:val="690818163ED04AD48A064DDE6159D7CF"/>
        <w:category>
          <w:name w:val="General"/>
          <w:gallery w:val="placeholder"/>
        </w:category>
        <w:types>
          <w:type w:val="bbPlcHdr"/>
        </w:types>
        <w:behaviors>
          <w:behavior w:val="content"/>
        </w:behaviors>
        <w:guid w:val="{66FB8A7B-4722-4FCB-A226-B1176DDD3C4F}"/>
      </w:docPartPr>
      <w:docPartBody>
        <w:p w:rsidR="00000000" w:rsidRDefault="00D36061">
          <w:pPr>
            <w:pStyle w:val="690818163ED04AD48A064DDE6159D7CF"/>
          </w:pPr>
          <w:r>
            <w:t xml:space="preserve">Include a period at the end of a run-in heading. Note that you can include consecutive paragraphs with their own headings, where appropriate. </w:t>
          </w:r>
        </w:p>
      </w:docPartBody>
    </w:docPart>
    <w:docPart>
      <w:docPartPr>
        <w:name w:val="D194AB9CAC54456D9A4F7107184E25A6"/>
        <w:category>
          <w:name w:val="General"/>
          <w:gallery w:val="placeholder"/>
        </w:category>
        <w:types>
          <w:type w:val="bbPlcHdr"/>
        </w:types>
        <w:behaviors>
          <w:behavior w:val="content"/>
        </w:behaviors>
        <w:guid w:val="{11C768F7-6F2F-49ED-BF12-8E1C9FCFDCAF}"/>
      </w:docPartPr>
      <w:docPartBody>
        <w:p w:rsidR="00000000" w:rsidRDefault="00D36061">
          <w:pPr>
            <w:pStyle w:val="D194AB9CAC54456D9A4F7107184E25A6"/>
          </w:pPr>
          <w:r w:rsidRPr="003F7CBD">
            <w:rPr>
              <w:rStyle w:val="Heading4Char"/>
            </w:rPr>
            <w:t>Heading 4</w:t>
          </w:r>
        </w:p>
      </w:docPartBody>
    </w:docPart>
    <w:docPart>
      <w:docPartPr>
        <w:name w:val="3AA1C1C38B0D4E6B9724315A715FDFB5"/>
        <w:category>
          <w:name w:val="General"/>
          <w:gallery w:val="placeholder"/>
        </w:category>
        <w:types>
          <w:type w:val="bbPlcHdr"/>
        </w:types>
        <w:behaviors>
          <w:behavior w:val="content"/>
        </w:behaviors>
        <w:guid w:val="{BAD3D973-B731-499C-A0E0-8B7379A37A7F}"/>
      </w:docPartPr>
      <w:docPartBody>
        <w:p w:rsidR="00000000" w:rsidRDefault="00D36061">
          <w:pPr>
            <w:pStyle w:val="3AA1C1C38B0D4E6B9724315A715FDFB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ACE071850D04938A5904DF3BF9B517A"/>
        <w:category>
          <w:name w:val="General"/>
          <w:gallery w:val="placeholder"/>
        </w:category>
        <w:types>
          <w:type w:val="bbPlcHdr"/>
        </w:types>
        <w:behaviors>
          <w:behavior w:val="content"/>
        </w:behaviors>
        <w:guid w:val="{CFDA406F-7ED4-45EA-A6EC-85A6D638981B}"/>
      </w:docPartPr>
      <w:docPartBody>
        <w:p w:rsidR="00000000" w:rsidRDefault="00D36061">
          <w:pPr>
            <w:pStyle w:val="7ACE071850D04938A5904DF3BF9B517A"/>
          </w:pPr>
          <w:r w:rsidRPr="003F7CBD">
            <w:rPr>
              <w:rStyle w:val="Heading5Char"/>
            </w:rPr>
            <w:t>Heading 5</w:t>
          </w:r>
        </w:p>
      </w:docPartBody>
    </w:docPart>
    <w:docPart>
      <w:docPartPr>
        <w:name w:val="88865D79E07243F08F496672BA57C052"/>
        <w:category>
          <w:name w:val="General"/>
          <w:gallery w:val="placeholder"/>
        </w:category>
        <w:types>
          <w:type w:val="bbPlcHdr"/>
        </w:types>
        <w:behaviors>
          <w:behavior w:val="content"/>
        </w:behaviors>
        <w:guid w:val="{2502C9E7-2CBB-4A93-9307-A27F25ABE638}"/>
      </w:docPartPr>
      <w:docPartBody>
        <w:p w:rsidR="00000000" w:rsidRDefault="00D36061">
          <w:pPr>
            <w:pStyle w:val="88865D79E07243F08F496672BA57C052"/>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B2925EF748014557B51FE3D26A8AE7D4"/>
        <w:category>
          <w:name w:val="General"/>
          <w:gallery w:val="placeholder"/>
        </w:category>
        <w:types>
          <w:type w:val="bbPlcHdr"/>
        </w:types>
        <w:behaviors>
          <w:behavior w:val="content"/>
        </w:behaviors>
        <w:guid w:val="{30892A0B-12EE-4D44-B5D5-79242E653DBF}"/>
      </w:docPartPr>
      <w:docPartBody>
        <w:p w:rsidR="00000000" w:rsidRDefault="00D36061">
          <w:pPr>
            <w:pStyle w:val="B2925EF748014557B51FE3D26A8AE7D4"/>
          </w:pPr>
          <w:r>
            <w:t>To see this document with all layout and formatting, such as hanging indents, on the View tab of the ribbon, click Reading View.</w:t>
          </w:r>
        </w:p>
      </w:docPartBody>
    </w:docPart>
    <w:docPart>
      <w:docPartPr>
        <w:name w:val="292025D15B404378981C898AA657EC58"/>
        <w:category>
          <w:name w:val="General"/>
          <w:gallery w:val="placeholder"/>
        </w:category>
        <w:types>
          <w:type w:val="bbPlcHdr"/>
        </w:types>
        <w:behaviors>
          <w:behavior w:val="content"/>
        </w:behaviors>
        <w:guid w:val="{18CF1CE7-93E2-44A7-B28D-286E8C7A64DB}"/>
      </w:docPartPr>
      <w:docPartBody>
        <w:p w:rsidR="00000000" w:rsidRDefault="00D36061">
          <w:pPr>
            <w:pStyle w:val="292025D15B404378981C898AA657EC58"/>
          </w:pPr>
          <w:r>
            <w:rPr>
              <w:noProof/>
            </w:rPr>
            <w:t xml:space="preserve">Last Name, F. M. (Year). Article Title. </w:t>
          </w:r>
          <w:r>
            <w:rPr>
              <w:i/>
              <w:iCs/>
              <w:noProof/>
            </w:rPr>
            <w:t>Journal Title</w:t>
          </w:r>
          <w:r>
            <w:rPr>
              <w:noProof/>
            </w:rPr>
            <w:t>, Pages From - To.</w:t>
          </w:r>
        </w:p>
      </w:docPartBody>
    </w:docPart>
    <w:docPart>
      <w:docPartPr>
        <w:name w:val="CC982407CB0541638C73D22057F908E4"/>
        <w:category>
          <w:name w:val="General"/>
          <w:gallery w:val="placeholder"/>
        </w:category>
        <w:types>
          <w:type w:val="bbPlcHdr"/>
        </w:types>
        <w:behaviors>
          <w:behavior w:val="content"/>
        </w:behaviors>
        <w:guid w:val="{540B7321-5325-460A-94F9-660EA15876FE}"/>
      </w:docPartPr>
      <w:docPartBody>
        <w:p w:rsidR="00000000" w:rsidRDefault="00D36061">
          <w:pPr>
            <w:pStyle w:val="CC982407CB0541638C73D22057F908E4"/>
          </w:pPr>
          <w:r>
            <w:rPr>
              <w:noProof/>
            </w:rPr>
            <w:t xml:space="preserve">Last Name, F. M. (Year). </w:t>
          </w:r>
          <w:r>
            <w:rPr>
              <w:i/>
              <w:iCs/>
              <w:noProof/>
            </w:rPr>
            <w:t xml:space="preserve">Book Title. </w:t>
          </w:r>
          <w:r>
            <w:rPr>
              <w:noProof/>
            </w:rPr>
            <w:t>City Name: Publisher Name</w:t>
          </w:r>
        </w:p>
      </w:docPartBody>
    </w:docPart>
    <w:docPart>
      <w:docPartPr>
        <w:name w:val="BD39C494E56B402C8B8D88CA1AE533BA"/>
        <w:category>
          <w:name w:val="General"/>
          <w:gallery w:val="placeholder"/>
        </w:category>
        <w:types>
          <w:type w:val="bbPlcHdr"/>
        </w:types>
        <w:behaviors>
          <w:behavior w:val="content"/>
        </w:behaviors>
        <w:guid w:val="{19A8AAA8-D739-44CE-837C-84C574C11EA6}"/>
      </w:docPartPr>
      <w:docPartBody>
        <w:p w:rsidR="00000000" w:rsidRDefault="00D36061">
          <w:pPr>
            <w:pStyle w:val="BD39C494E56B402C8B8D88CA1AE533BA"/>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EE5CDCA6D7124852B65FEF69CA40CFAE"/>
        <w:category>
          <w:name w:val="General"/>
          <w:gallery w:val="placeholder"/>
        </w:category>
        <w:types>
          <w:type w:val="bbPlcHdr"/>
        </w:types>
        <w:behaviors>
          <w:behavior w:val="content"/>
        </w:behaviors>
        <w:guid w:val="{F2C16D51-719A-4262-8D44-A9BA9FD58EA7}"/>
      </w:docPartPr>
      <w:docPartBody>
        <w:p w:rsidR="00000000" w:rsidRDefault="00D36061">
          <w:pPr>
            <w:pStyle w:val="EE5CDCA6D7124852B65FEF69CA40CFAE"/>
          </w:pPr>
          <w:r>
            <w:rPr>
              <w:rStyle w:val="Emphasis"/>
            </w:rPr>
            <w:t>Table Title</w:t>
          </w:r>
        </w:p>
      </w:docPartBody>
    </w:docPart>
    <w:docPart>
      <w:docPartPr>
        <w:name w:val="922195A81B2F4543AEA5DF1D48AD6465"/>
        <w:category>
          <w:name w:val="General"/>
          <w:gallery w:val="placeholder"/>
        </w:category>
        <w:types>
          <w:type w:val="bbPlcHdr"/>
        </w:types>
        <w:behaviors>
          <w:behavior w:val="content"/>
        </w:behaviors>
        <w:guid w:val="{85E1172D-B2F8-4DFC-AA75-CBE6D234C988}"/>
      </w:docPartPr>
      <w:docPartBody>
        <w:p w:rsidR="00000000" w:rsidRDefault="00D36061">
          <w:pPr>
            <w:pStyle w:val="922195A81B2F4543AEA5DF1D48AD6465"/>
          </w:pPr>
          <w:r w:rsidRPr="003F7CBD">
            <w:t>Column Head</w:t>
          </w:r>
        </w:p>
      </w:docPartBody>
    </w:docPart>
    <w:docPart>
      <w:docPartPr>
        <w:name w:val="6E4608EB87D2427FB8E2D0D41D3ED48D"/>
        <w:category>
          <w:name w:val="General"/>
          <w:gallery w:val="placeholder"/>
        </w:category>
        <w:types>
          <w:type w:val="bbPlcHdr"/>
        </w:types>
        <w:behaviors>
          <w:behavior w:val="content"/>
        </w:behaviors>
        <w:guid w:val="{BD16A38A-4F22-48E0-8893-FDA6503762CE}"/>
      </w:docPartPr>
      <w:docPartBody>
        <w:p w:rsidR="00000000" w:rsidRDefault="00D36061">
          <w:pPr>
            <w:pStyle w:val="6E4608EB87D2427FB8E2D0D41D3ED48D"/>
          </w:pPr>
          <w:r w:rsidRPr="003F7CBD">
            <w:t>Column Head</w:t>
          </w:r>
        </w:p>
      </w:docPartBody>
    </w:docPart>
    <w:docPart>
      <w:docPartPr>
        <w:name w:val="B0780E16BC53487D8A9E5339FD590692"/>
        <w:category>
          <w:name w:val="General"/>
          <w:gallery w:val="placeholder"/>
        </w:category>
        <w:types>
          <w:type w:val="bbPlcHdr"/>
        </w:types>
        <w:behaviors>
          <w:behavior w:val="content"/>
        </w:behaviors>
        <w:guid w:val="{03557ECF-724D-458C-B538-FCD6410639A0}"/>
      </w:docPartPr>
      <w:docPartBody>
        <w:p w:rsidR="00000000" w:rsidRDefault="00D36061">
          <w:pPr>
            <w:pStyle w:val="B0780E16BC53487D8A9E5339FD590692"/>
          </w:pPr>
          <w:r w:rsidRPr="003F7CBD">
            <w:t>Column Head</w:t>
          </w:r>
        </w:p>
      </w:docPartBody>
    </w:docPart>
    <w:docPart>
      <w:docPartPr>
        <w:name w:val="4AA1B113670F4B32AC80C0D9F7959B61"/>
        <w:category>
          <w:name w:val="General"/>
          <w:gallery w:val="placeholder"/>
        </w:category>
        <w:types>
          <w:type w:val="bbPlcHdr"/>
        </w:types>
        <w:behaviors>
          <w:behavior w:val="content"/>
        </w:behaviors>
        <w:guid w:val="{3654EACB-D0FB-49A1-92E4-2826F7702808}"/>
      </w:docPartPr>
      <w:docPartBody>
        <w:p w:rsidR="00000000" w:rsidRDefault="00D36061">
          <w:pPr>
            <w:pStyle w:val="4AA1B113670F4B32AC80C0D9F7959B61"/>
          </w:pPr>
          <w:r w:rsidRPr="003F7CBD">
            <w:t>Column Head</w:t>
          </w:r>
        </w:p>
      </w:docPartBody>
    </w:docPart>
    <w:docPart>
      <w:docPartPr>
        <w:name w:val="2D367C0587F84542B708D2A9280BBBA6"/>
        <w:category>
          <w:name w:val="General"/>
          <w:gallery w:val="placeholder"/>
        </w:category>
        <w:types>
          <w:type w:val="bbPlcHdr"/>
        </w:types>
        <w:behaviors>
          <w:behavior w:val="content"/>
        </w:behaviors>
        <w:guid w:val="{9C0E56EE-3E66-409E-9D08-098CCCA7D6EC}"/>
      </w:docPartPr>
      <w:docPartBody>
        <w:p w:rsidR="00000000" w:rsidRDefault="00D36061">
          <w:pPr>
            <w:pStyle w:val="2D367C0587F84542B708D2A9280BBBA6"/>
          </w:pPr>
          <w:r w:rsidRPr="003F7CBD">
            <w:t>Column Head</w:t>
          </w:r>
        </w:p>
      </w:docPartBody>
    </w:docPart>
    <w:docPart>
      <w:docPartPr>
        <w:name w:val="70E7F3AD47D049DBA28A3DBAB839DE57"/>
        <w:category>
          <w:name w:val="General"/>
          <w:gallery w:val="placeholder"/>
        </w:category>
        <w:types>
          <w:type w:val="bbPlcHdr"/>
        </w:types>
        <w:behaviors>
          <w:behavior w:val="content"/>
        </w:behaviors>
        <w:guid w:val="{E5ED0730-C4A8-40F4-A61E-093C7D5FD88E}"/>
      </w:docPartPr>
      <w:docPartBody>
        <w:p w:rsidR="00000000" w:rsidRDefault="00D36061">
          <w:pPr>
            <w:pStyle w:val="70E7F3AD47D049DBA28A3DBAB839DE57"/>
          </w:pPr>
          <w:r w:rsidRPr="003F7CBD">
            <w:t>Row Head</w:t>
          </w:r>
        </w:p>
      </w:docPartBody>
    </w:docPart>
    <w:docPart>
      <w:docPartPr>
        <w:name w:val="EFB2C2E03B4947A3B928135E2276FA1A"/>
        <w:category>
          <w:name w:val="General"/>
          <w:gallery w:val="placeholder"/>
        </w:category>
        <w:types>
          <w:type w:val="bbPlcHdr"/>
        </w:types>
        <w:behaviors>
          <w:behavior w:val="content"/>
        </w:behaviors>
        <w:guid w:val="{A11986F0-970F-4902-909B-02FD95A53708}"/>
      </w:docPartPr>
      <w:docPartBody>
        <w:p w:rsidR="00000000" w:rsidRDefault="00D36061">
          <w:pPr>
            <w:pStyle w:val="EFB2C2E03B4947A3B928135E2276FA1A"/>
          </w:pPr>
          <w:r w:rsidRPr="003F7CBD">
            <w:t>123</w:t>
          </w:r>
        </w:p>
      </w:docPartBody>
    </w:docPart>
    <w:docPart>
      <w:docPartPr>
        <w:name w:val="D8EEAE9A91B7407DA3FF0848D8740CDB"/>
        <w:category>
          <w:name w:val="General"/>
          <w:gallery w:val="placeholder"/>
        </w:category>
        <w:types>
          <w:type w:val="bbPlcHdr"/>
        </w:types>
        <w:behaviors>
          <w:behavior w:val="content"/>
        </w:behaviors>
        <w:guid w:val="{BF1450A2-985B-4384-A83D-4EFF73621B3A}"/>
      </w:docPartPr>
      <w:docPartBody>
        <w:p w:rsidR="00000000" w:rsidRDefault="00D36061">
          <w:pPr>
            <w:pStyle w:val="D8EEAE9A91B7407DA3FF0848D8740CDB"/>
          </w:pPr>
          <w:r w:rsidRPr="003F7CBD">
            <w:t>123</w:t>
          </w:r>
        </w:p>
      </w:docPartBody>
    </w:docPart>
    <w:docPart>
      <w:docPartPr>
        <w:name w:val="57E73EE2E59048BB944573EB9EADCB94"/>
        <w:category>
          <w:name w:val="General"/>
          <w:gallery w:val="placeholder"/>
        </w:category>
        <w:types>
          <w:type w:val="bbPlcHdr"/>
        </w:types>
        <w:behaviors>
          <w:behavior w:val="content"/>
        </w:behaviors>
        <w:guid w:val="{364406F2-680A-4F31-952A-6A5F6F98326E}"/>
      </w:docPartPr>
      <w:docPartBody>
        <w:p w:rsidR="00000000" w:rsidRDefault="00D36061">
          <w:pPr>
            <w:pStyle w:val="57E73EE2E59048BB944573EB9EADCB94"/>
          </w:pPr>
          <w:r w:rsidRPr="003F7CBD">
            <w:t>123</w:t>
          </w:r>
        </w:p>
      </w:docPartBody>
    </w:docPart>
    <w:docPart>
      <w:docPartPr>
        <w:name w:val="0BCE95447155478583C98B86E5AE7E86"/>
        <w:category>
          <w:name w:val="General"/>
          <w:gallery w:val="placeholder"/>
        </w:category>
        <w:types>
          <w:type w:val="bbPlcHdr"/>
        </w:types>
        <w:behaviors>
          <w:behavior w:val="content"/>
        </w:behaviors>
        <w:guid w:val="{22BBE03A-629E-4A58-9253-FDF013AA7D00}"/>
      </w:docPartPr>
      <w:docPartBody>
        <w:p w:rsidR="00000000" w:rsidRDefault="00D36061">
          <w:pPr>
            <w:pStyle w:val="0BCE95447155478583C98B86E5AE7E86"/>
          </w:pPr>
          <w:r w:rsidRPr="003F7CBD">
            <w:t>123</w:t>
          </w:r>
        </w:p>
      </w:docPartBody>
    </w:docPart>
    <w:docPart>
      <w:docPartPr>
        <w:name w:val="B021AD4392E444D6A9CF8223FC98ED99"/>
        <w:category>
          <w:name w:val="General"/>
          <w:gallery w:val="placeholder"/>
        </w:category>
        <w:types>
          <w:type w:val="bbPlcHdr"/>
        </w:types>
        <w:behaviors>
          <w:behavior w:val="content"/>
        </w:behaviors>
        <w:guid w:val="{27BE5414-C3D5-42A7-81A1-724DD053C6B0}"/>
      </w:docPartPr>
      <w:docPartBody>
        <w:p w:rsidR="00000000" w:rsidRDefault="00D36061">
          <w:pPr>
            <w:pStyle w:val="B021AD4392E444D6A9CF8223FC98ED99"/>
          </w:pPr>
          <w:r w:rsidRPr="003F7CBD">
            <w:t>Row Head</w:t>
          </w:r>
        </w:p>
      </w:docPartBody>
    </w:docPart>
    <w:docPart>
      <w:docPartPr>
        <w:name w:val="9270EF37E3364FD98EEB9C85D7DCAF29"/>
        <w:category>
          <w:name w:val="General"/>
          <w:gallery w:val="placeholder"/>
        </w:category>
        <w:types>
          <w:type w:val="bbPlcHdr"/>
        </w:types>
        <w:behaviors>
          <w:behavior w:val="content"/>
        </w:behaviors>
        <w:guid w:val="{291289DB-19C3-4E89-9F85-FDB95B9DA0CE}"/>
      </w:docPartPr>
      <w:docPartBody>
        <w:p w:rsidR="00000000" w:rsidRDefault="00D36061">
          <w:pPr>
            <w:pStyle w:val="9270EF37E3364FD98EEB9C85D7DCAF29"/>
          </w:pPr>
          <w:r w:rsidRPr="003F7CBD">
            <w:t>456</w:t>
          </w:r>
        </w:p>
      </w:docPartBody>
    </w:docPart>
    <w:docPart>
      <w:docPartPr>
        <w:name w:val="CF0CD836B8FE4C6C8D0BE9110E3D14C4"/>
        <w:category>
          <w:name w:val="General"/>
          <w:gallery w:val="placeholder"/>
        </w:category>
        <w:types>
          <w:type w:val="bbPlcHdr"/>
        </w:types>
        <w:behaviors>
          <w:behavior w:val="content"/>
        </w:behaviors>
        <w:guid w:val="{92BB7AB6-C30E-493F-B277-943381F4ACA0}"/>
      </w:docPartPr>
      <w:docPartBody>
        <w:p w:rsidR="00000000" w:rsidRDefault="00D36061">
          <w:pPr>
            <w:pStyle w:val="CF0CD836B8FE4C6C8D0BE9110E3D14C4"/>
          </w:pPr>
          <w:r w:rsidRPr="003F7CBD">
            <w:t>456</w:t>
          </w:r>
        </w:p>
      </w:docPartBody>
    </w:docPart>
    <w:docPart>
      <w:docPartPr>
        <w:name w:val="218D1BF5B3144180B16D995520645CFE"/>
        <w:category>
          <w:name w:val="General"/>
          <w:gallery w:val="placeholder"/>
        </w:category>
        <w:types>
          <w:type w:val="bbPlcHdr"/>
        </w:types>
        <w:behaviors>
          <w:behavior w:val="content"/>
        </w:behaviors>
        <w:guid w:val="{2373293D-54C1-440B-836A-92B95254E742}"/>
      </w:docPartPr>
      <w:docPartBody>
        <w:p w:rsidR="00000000" w:rsidRDefault="00D36061">
          <w:pPr>
            <w:pStyle w:val="218D1BF5B3144180B16D995520645CFE"/>
          </w:pPr>
          <w:r w:rsidRPr="003F7CBD">
            <w:t>456</w:t>
          </w:r>
        </w:p>
      </w:docPartBody>
    </w:docPart>
    <w:docPart>
      <w:docPartPr>
        <w:name w:val="A703EF1F526D46658B51903B2B189CA6"/>
        <w:category>
          <w:name w:val="General"/>
          <w:gallery w:val="placeholder"/>
        </w:category>
        <w:types>
          <w:type w:val="bbPlcHdr"/>
        </w:types>
        <w:behaviors>
          <w:behavior w:val="content"/>
        </w:behaviors>
        <w:guid w:val="{342E85DE-E37D-4E75-90AB-F18479273CE7}"/>
      </w:docPartPr>
      <w:docPartBody>
        <w:p w:rsidR="00000000" w:rsidRDefault="00D36061">
          <w:pPr>
            <w:pStyle w:val="A703EF1F526D46658B51903B2B189CA6"/>
          </w:pPr>
          <w:r w:rsidRPr="003F7CBD">
            <w:t>456</w:t>
          </w:r>
        </w:p>
      </w:docPartBody>
    </w:docPart>
    <w:docPart>
      <w:docPartPr>
        <w:name w:val="DF591CF60C314B8E986E268475EDD985"/>
        <w:category>
          <w:name w:val="General"/>
          <w:gallery w:val="placeholder"/>
        </w:category>
        <w:types>
          <w:type w:val="bbPlcHdr"/>
        </w:types>
        <w:behaviors>
          <w:behavior w:val="content"/>
        </w:behaviors>
        <w:guid w:val="{3AF3F959-5394-4373-8100-09CE7687CCC7}"/>
      </w:docPartPr>
      <w:docPartBody>
        <w:p w:rsidR="00000000" w:rsidRDefault="00D36061">
          <w:pPr>
            <w:pStyle w:val="DF591CF60C314B8E986E268475EDD985"/>
          </w:pPr>
          <w:r w:rsidRPr="003F7CBD">
            <w:t>Row Head</w:t>
          </w:r>
        </w:p>
      </w:docPartBody>
    </w:docPart>
    <w:docPart>
      <w:docPartPr>
        <w:name w:val="51713AE31E204EB08241E06D3BFAC5B0"/>
        <w:category>
          <w:name w:val="General"/>
          <w:gallery w:val="placeholder"/>
        </w:category>
        <w:types>
          <w:type w:val="bbPlcHdr"/>
        </w:types>
        <w:behaviors>
          <w:behavior w:val="content"/>
        </w:behaviors>
        <w:guid w:val="{43BD4C83-965E-4136-9818-9FBB3BB95F47}"/>
      </w:docPartPr>
      <w:docPartBody>
        <w:p w:rsidR="00000000" w:rsidRDefault="00D36061">
          <w:pPr>
            <w:pStyle w:val="51713AE31E204EB08241E06D3BFAC5B0"/>
          </w:pPr>
          <w:r w:rsidRPr="003F7CBD">
            <w:t>789</w:t>
          </w:r>
        </w:p>
      </w:docPartBody>
    </w:docPart>
    <w:docPart>
      <w:docPartPr>
        <w:name w:val="8C8653178AED4F3D9E2E40E8D0DD33BB"/>
        <w:category>
          <w:name w:val="General"/>
          <w:gallery w:val="placeholder"/>
        </w:category>
        <w:types>
          <w:type w:val="bbPlcHdr"/>
        </w:types>
        <w:behaviors>
          <w:behavior w:val="content"/>
        </w:behaviors>
        <w:guid w:val="{9C3610A7-E23F-418F-9726-304C68190816}"/>
      </w:docPartPr>
      <w:docPartBody>
        <w:p w:rsidR="00000000" w:rsidRDefault="00D36061">
          <w:pPr>
            <w:pStyle w:val="8C8653178AED4F3D9E2E40E8D0DD33BB"/>
          </w:pPr>
          <w:r w:rsidRPr="003F7CBD">
            <w:t>789</w:t>
          </w:r>
        </w:p>
      </w:docPartBody>
    </w:docPart>
    <w:docPart>
      <w:docPartPr>
        <w:name w:val="0F8039AA08A1436D97AE3269FF98C8EE"/>
        <w:category>
          <w:name w:val="General"/>
          <w:gallery w:val="placeholder"/>
        </w:category>
        <w:types>
          <w:type w:val="bbPlcHdr"/>
        </w:types>
        <w:behaviors>
          <w:behavior w:val="content"/>
        </w:behaviors>
        <w:guid w:val="{6197E089-686B-4029-A82E-603CD9CE1F4E}"/>
      </w:docPartPr>
      <w:docPartBody>
        <w:p w:rsidR="00000000" w:rsidRDefault="00D36061">
          <w:pPr>
            <w:pStyle w:val="0F8039AA08A1436D97AE3269FF98C8EE"/>
          </w:pPr>
          <w:r w:rsidRPr="003F7CBD">
            <w:t>789</w:t>
          </w:r>
        </w:p>
      </w:docPartBody>
    </w:docPart>
    <w:docPart>
      <w:docPartPr>
        <w:name w:val="5860F500D49E42818DFB03EE6E79C575"/>
        <w:category>
          <w:name w:val="General"/>
          <w:gallery w:val="placeholder"/>
        </w:category>
        <w:types>
          <w:type w:val="bbPlcHdr"/>
        </w:types>
        <w:behaviors>
          <w:behavior w:val="content"/>
        </w:behaviors>
        <w:guid w:val="{445FDAC7-419F-43EF-8F4D-E84E7E608AB4}"/>
      </w:docPartPr>
      <w:docPartBody>
        <w:p w:rsidR="00000000" w:rsidRDefault="00D36061">
          <w:pPr>
            <w:pStyle w:val="5860F500D49E42818DFB03EE6E79C575"/>
          </w:pPr>
          <w:r w:rsidRPr="003F7CBD">
            <w:t>789</w:t>
          </w:r>
        </w:p>
      </w:docPartBody>
    </w:docPart>
    <w:docPart>
      <w:docPartPr>
        <w:name w:val="D3C634A7A81A4BC99F46DAF39D9755B0"/>
        <w:category>
          <w:name w:val="General"/>
          <w:gallery w:val="placeholder"/>
        </w:category>
        <w:types>
          <w:type w:val="bbPlcHdr"/>
        </w:types>
        <w:behaviors>
          <w:behavior w:val="content"/>
        </w:behaviors>
        <w:guid w:val="{1904662C-84E0-46B8-BFA2-26F7655E7D5D}"/>
      </w:docPartPr>
      <w:docPartBody>
        <w:p w:rsidR="00000000" w:rsidRDefault="00D36061">
          <w:pPr>
            <w:pStyle w:val="D3C634A7A81A4BC99F46DAF39D9755B0"/>
          </w:pPr>
          <w:r w:rsidRPr="003F7CBD">
            <w:t>Row Head</w:t>
          </w:r>
        </w:p>
      </w:docPartBody>
    </w:docPart>
    <w:docPart>
      <w:docPartPr>
        <w:name w:val="E9B5AE3E8C2F4375ABA58C2586B1324E"/>
        <w:category>
          <w:name w:val="General"/>
          <w:gallery w:val="placeholder"/>
        </w:category>
        <w:types>
          <w:type w:val="bbPlcHdr"/>
        </w:types>
        <w:behaviors>
          <w:behavior w:val="content"/>
        </w:behaviors>
        <w:guid w:val="{C9209452-079B-464F-B822-C0C767D4BADE}"/>
      </w:docPartPr>
      <w:docPartBody>
        <w:p w:rsidR="00000000" w:rsidRDefault="00D36061">
          <w:pPr>
            <w:pStyle w:val="E9B5AE3E8C2F4375ABA58C2586B1324E"/>
          </w:pPr>
          <w:r w:rsidRPr="003F7CBD">
            <w:t>123</w:t>
          </w:r>
        </w:p>
      </w:docPartBody>
    </w:docPart>
    <w:docPart>
      <w:docPartPr>
        <w:name w:val="B6DB34C6218644AFBC6C835019C9A21D"/>
        <w:category>
          <w:name w:val="General"/>
          <w:gallery w:val="placeholder"/>
        </w:category>
        <w:types>
          <w:type w:val="bbPlcHdr"/>
        </w:types>
        <w:behaviors>
          <w:behavior w:val="content"/>
        </w:behaviors>
        <w:guid w:val="{55357B54-18CF-4D04-AD79-98C88F2CFC57}"/>
      </w:docPartPr>
      <w:docPartBody>
        <w:p w:rsidR="00000000" w:rsidRDefault="00D36061">
          <w:pPr>
            <w:pStyle w:val="B6DB34C6218644AFBC6C835019C9A21D"/>
          </w:pPr>
          <w:r w:rsidRPr="003F7CBD">
            <w:t>123</w:t>
          </w:r>
        </w:p>
      </w:docPartBody>
    </w:docPart>
    <w:docPart>
      <w:docPartPr>
        <w:name w:val="8469DFE65DF340E4A0223C48B3196011"/>
        <w:category>
          <w:name w:val="General"/>
          <w:gallery w:val="placeholder"/>
        </w:category>
        <w:types>
          <w:type w:val="bbPlcHdr"/>
        </w:types>
        <w:behaviors>
          <w:behavior w:val="content"/>
        </w:behaviors>
        <w:guid w:val="{45CC51B6-4654-4324-8B6D-62E73EC3DB52}"/>
      </w:docPartPr>
      <w:docPartBody>
        <w:p w:rsidR="00000000" w:rsidRDefault="00D36061">
          <w:pPr>
            <w:pStyle w:val="8469DFE65DF340E4A0223C48B3196011"/>
          </w:pPr>
          <w:r w:rsidRPr="003F7CBD">
            <w:t>123</w:t>
          </w:r>
        </w:p>
      </w:docPartBody>
    </w:docPart>
    <w:docPart>
      <w:docPartPr>
        <w:name w:val="21E8F1042B4347B1875FE7BE6D406E21"/>
        <w:category>
          <w:name w:val="General"/>
          <w:gallery w:val="placeholder"/>
        </w:category>
        <w:types>
          <w:type w:val="bbPlcHdr"/>
        </w:types>
        <w:behaviors>
          <w:behavior w:val="content"/>
        </w:behaviors>
        <w:guid w:val="{658642C1-86AB-449D-A40A-76A1E269D7F1}"/>
      </w:docPartPr>
      <w:docPartBody>
        <w:p w:rsidR="00000000" w:rsidRDefault="00D36061">
          <w:pPr>
            <w:pStyle w:val="21E8F1042B4347B1875FE7BE6D406E21"/>
          </w:pPr>
          <w:r w:rsidRPr="003F7CBD">
            <w:t>123</w:t>
          </w:r>
        </w:p>
      </w:docPartBody>
    </w:docPart>
    <w:docPart>
      <w:docPartPr>
        <w:name w:val="178063C7D9A14BF182E53D8C0929EA39"/>
        <w:category>
          <w:name w:val="General"/>
          <w:gallery w:val="placeholder"/>
        </w:category>
        <w:types>
          <w:type w:val="bbPlcHdr"/>
        </w:types>
        <w:behaviors>
          <w:behavior w:val="content"/>
        </w:behaviors>
        <w:guid w:val="{9475C4B2-9432-4B60-BCF5-A9546A4851D8}"/>
      </w:docPartPr>
      <w:docPartBody>
        <w:p w:rsidR="00000000" w:rsidRDefault="00D36061">
          <w:pPr>
            <w:pStyle w:val="178063C7D9A14BF182E53D8C0929EA39"/>
          </w:pPr>
          <w:r w:rsidRPr="003F7CBD">
            <w:t>Row Head</w:t>
          </w:r>
        </w:p>
      </w:docPartBody>
    </w:docPart>
    <w:docPart>
      <w:docPartPr>
        <w:name w:val="567127BEBB854DCFA8DEA3BE5DC83CDE"/>
        <w:category>
          <w:name w:val="General"/>
          <w:gallery w:val="placeholder"/>
        </w:category>
        <w:types>
          <w:type w:val="bbPlcHdr"/>
        </w:types>
        <w:behaviors>
          <w:behavior w:val="content"/>
        </w:behaviors>
        <w:guid w:val="{568838C0-8BBE-4816-A428-BEC991AF354D}"/>
      </w:docPartPr>
      <w:docPartBody>
        <w:p w:rsidR="00000000" w:rsidRDefault="00D36061">
          <w:pPr>
            <w:pStyle w:val="567127BEBB854DCFA8DEA3BE5DC83CDE"/>
          </w:pPr>
          <w:r w:rsidRPr="003F7CBD">
            <w:t>456</w:t>
          </w:r>
        </w:p>
      </w:docPartBody>
    </w:docPart>
    <w:docPart>
      <w:docPartPr>
        <w:name w:val="8664863EAE5648E7BD940F08AE2C67C5"/>
        <w:category>
          <w:name w:val="General"/>
          <w:gallery w:val="placeholder"/>
        </w:category>
        <w:types>
          <w:type w:val="bbPlcHdr"/>
        </w:types>
        <w:behaviors>
          <w:behavior w:val="content"/>
        </w:behaviors>
        <w:guid w:val="{42DF41F2-694B-4ED4-863F-4F5766BFCF81}"/>
      </w:docPartPr>
      <w:docPartBody>
        <w:p w:rsidR="00000000" w:rsidRDefault="00D36061">
          <w:pPr>
            <w:pStyle w:val="8664863EAE5648E7BD940F08AE2C67C5"/>
          </w:pPr>
          <w:r w:rsidRPr="003F7CBD">
            <w:t>456</w:t>
          </w:r>
        </w:p>
      </w:docPartBody>
    </w:docPart>
    <w:docPart>
      <w:docPartPr>
        <w:name w:val="C1B36E704BCE48598009355827366821"/>
        <w:category>
          <w:name w:val="General"/>
          <w:gallery w:val="placeholder"/>
        </w:category>
        <w:types>
          <w:type w:val="bbPlcHdr"/>
        </w:types>
        <w:behaviors>
          <w:behavior w:val="content"/>
        </w:behaviors>
        <w:guid w:val="{3357C463-8619-4838-B418-81483DA73920}"/>
      </w:docPartPr>
      <w:docPartBody>
        <w:p w:rsidR="00000000" w:rsidRDefault="00D36061">
          <w:pPr>
            <w:pStyle w:val="C1B36E704BCE48598009355827366821"/>
          </w:pPr>
          <w:r w:rsidRPr="003F7CBD">
            <w:t>456</w:t>
          </w:r>
        </w:p>
      </w:docPartBody>
    </w:docPart>
    <w:docPart>
      <w:docPartPr>
        <w:name w:val="A6782CCCBECD4E2FBF15ABBFEFC59E1A"/>
        <w:category>
          <w:name w:val="General"/>
          <w:gallery w:val="placeholder"/>
        </w:category>
        <w:types>
          <w:type w:val="bbPlcHdr"/>
        </w:types>
        <w:behaviors>
          <w:behavior w:val="content"/>
        </w:behaviors>
        <w:guid w:val="{848DDA2C-9D8E-4C48-9143-4A6E9AC8D93F}"/>
      </w:docPartPr>
      <w:docPartBody>
        <w:p w:rsidR="00000000" w:rsidRDefault="00D36061">
          <w:pPr>
            <w:pStyle w:val="A6782CCCBECD4E2FBF15ABBFEFC59E1A"/>
          </w:pPr>
          <w:r w:rsidRPr="003F7CBD">
            <w:t>456</w:t>
          </w:r>
        </w:p>
      </w:docPartBody>
    </w:docPart>
    <w:docPart>
      <w:docPartPr>
        <w:name w:val="08D0E797F5F64B41A589919EB15C299E"/>
        <w:category>
          <w:name w:val="General"/>
          <w:gallery w:val="placeholder"/>
        </w:category>
        <w:types>
          <w:type w:val="bbPlcHdr"/>
        </w:types>
        <w:behaviors>
          <w:behavior w:val="content"/>
        </w:behaviors>
        <w:guid w:val="{C158FA39-F2AA-4454-9E99-78DE2E6F8E1F}"/>
      </w:docPartPr>
      <w:docPartBody>
        <w:p w:rsidR="00000000" w:rsidRDefault="00D36061">
          <w:pPr>
            <w:pStyle w:val="08D0E797F5F64B41A589919EB15C299E"/>
          </w:pPr>
          <w:r w:rsidRPr="003F7CBD">
            <w:t>Row Head</w:t>
          </w:r>
        </w:p>
      </w:docPartBody>
    </w:docPart>
    <w:docPart>
      <w:docPartPr>
        <w:name w:val="BDC6D72CDD6E4BE7BC5CB53598F1BA58"/>
        <w:category>
          <w:name w:val="General"/>
          <w:gallery w:val="placeholder"/>
        </w:category>
        <w:types>
          <w:type w:val="bbPlcHdr"/>
        </w:types>
        <w:behaviors>
          <w:behavior w:val="content"/>
        </w:behaviors>
        <w:guid w:val="{4750CDA1-6FA5-4759-8F21-2EDC87E64DBE}"/>
      </w:docPartPr>
      <w:docPartBody>
        <w:p w:rsidR="00000000" w:rsidRDefault="00D36061">
          <w:pPr>
            <w:pStyle w:val="BDC6D72CDD6E4BE7BC5CB53598F1BA58"/>
          </w:pPr>
          <w:r w:rsidRPr="003F7CBD">
            <w:t>789</w:t>
          </w:r>
        </w:p>
      </w:docPartBody>
    </w:docPart>
    <w:docPart>
      <w:docPartPr>
        <w:name w:val="0874FFBD15D54B9BBF931011ED9D3E78"/>
        <w:category>
          <w:name w:val="General"/>
          <w:gallery w:val="placeholder"/>
        </w:category>
        <w:types>
          <w:type w:val="bbPlcHdr"/>
        </w:types>
        <w:behaviors>
          <w:behavior w:val="content"/>
        </w:behaviors>
        <w:guid w:val="{376DC574-1CBB-4F4E-AA73-9AE1BFCB41DB}"/>
      </w:docPartPr>
      <w:docPartBody>
        <w:p w:rsidR="00000000" w:rsidRDefault="00D36061">
          <w:pPr>
            <w:pStyle w:val="0874FFBD15D54B9BBF931011ED9D3E78"/>
          </w:pPr>
          <w:r w:rsidRPr="003F7CBD">
            <w:t>789</w:t>
          </w:r>
        </w:p>
      </w:docPartBody>
    </w:docPart>
    <w:docPart>
      <w:docPartPr>
        <w:name w:val="6352E68A6A0E4A35BF507096C4D1ADB7"/>
        <w:category>
          <w:name w:val="General"/>
          <w:gallery w:val="placeholder"/>
        </w:category>
        <w:types>
          <w:type w:val="bbPlcHdr"/>
        </w:types>
        <w:behaviors>
          <w:behavior w:val="content"/>
        </w:behaviors>
        <w:guid w:val="{4C8363F2-B2BB-42FA-982A-AC92D6980070}"/>
      </w:docPartPr>
      <w:docPartBody>
        <w:p w:rsidR="00000000" w:rsidRDefault="00D36061">
          <w:pPr>
            <w:pStyle w:val="6352E68A6A0E4A35BF507096C4D1ADB7"/>
          </w:pPr>
          <w:r w:rsidRPr="003F7CBD">
            <w:t>789</w:t>
          </w:r>
        </w:p>
      </w:docPartBody>
    </w:docPart>
    <w:docPart>
      <w:docPartPr>
        <w:name w:val="ED44E9DF0084499A9C6BC6906A0BC657"/>
        <w:category>
          <w:name w:val="General"/>
          <w:gallery w:val="placeholder"/>
        </w:category>
        <w:types>
          <w:type w:val="bbPlcHdr"/>
        </w:types>
        <w:behaviors>
          <w:behavior w:val="content"/>
        </w:behaviors>
        <w:guid w:val="{367A6DA9-DB0F-430E-AF46-F7FBBD5EEE6D}"/>
      </w:docPartPr>
      <w:docPartBody>
        <w:p w:rsidR="00000000" w:rsidRDefault="00D36061">
          <w:pPr>
            <w:pStyle w:val="ED44E9DF0084499A9C6BC6906A0BC657"/>
          </w:pPr>
          <w:r w:rsidRPr="003F7CBD">
            <w:t>789</w:t>
          </w:r>
        </w:p>
      </w:docPartBody>
    </w:docPart>
    <w:docPart>
      <w:docPartPr>
        <w:name w:val="F565F9ED53B4408BB5CB26CC38C95129"/>
        <w:category>
          <w:name w:val="General"/>
          <w:gallery w:val="placeholder"/>
        </w:category>
        <w:types>
          <w:type w:val="bbPlcHdr"/>
        </w:types>
        <w:behaviors>
          <w:behavior w:val="content"/>
        </w:behaviors>
        <w:guid w:val="{718A484B-4031-4EEF-843E-19E981D348DE}"/>
      </w:docPartPr>
      <w:docPartBody>
        <w:p w:rsidR="00000000" w:rsidRDefault="00D36061">
          <w:pPr>
            <w:pStyle w:val="F565F9ED53B4408BB5CB26CC38C9512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CBBE564429D54B30B2A495C9EC766FFE"/>
        <w:category>
          <w:name w:val="General"/>
          <w:gallery w:val="placeholder"/>
        </w:category>
        <w:types>
          <w:type w:val="bbPlcHdr"/>
        </w:types>
        <w:behaviors>
          <w:behavior w:val="content"/>
        </w:behaviors>
        <w:guid w:val="{9B35B64E-3AE0-4591-8164-74711EEB467D}"/>
      </w:docPartPr>
      <w:docPartBody>
        <w:p w:rsidR="00000000" w:rsidRDefault="00D36061">
          <w:pPr>
            <w:pStyle w:val="CBBE564429D54B30B2A495C9EC766FF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3031283504BC38C647F685891CCAB">
    <w:name w:val="9D83031283504BC38C647F685891CCAB"/>
  </w:style>
  <w:style w:type="paragraph" w:customStyle="1" w:styleId="9C1546EA3EFA43ADA6F2BF92E8AF4919">
    <w:name w:val="9C1546EA3EFA43ADA6F2BF92E8AF4919"/>
  </w:style>
  <w:style w:type="paragraph" w:customStyle="1" w:styleId="2E69E0D622C242EB9C724E5246AD8865">
    <w:name w:val="2E69E0D622C242EB9C724E5246AD8865"/>
  </w:style>
  <w:style w:type="paragraph" w:customStyle="1" w:styleId="DAB7449B02214B18A4350BB1D5D69697">
    <w:name w:val="DAB7449B02214B18A4350BB1D5D69697"/>
  </w:style>
  <w:style w:type="character" w:styleId="Emphasis">
    <w:name w:val="Emphasis"/>
    <w:basedOn w:val="DefaultParagraphFont"/>
    <w:uiPriority w:val="4"/>
    <w:unhideWhenUsed/>
    <w:qFormat/>
    <w:rPr>
      <w:i/>
      <w:iCs/>
    </w:rPr>
  </w:style>
  <w:style w:type="paragraph" w:customStyle="1" w:styleId="1F5BC79949B24441B4C6662246F2C322">
    <w:name w:val="1F5BC79949B24441B4C6662246F2C322"/>
  </w:style>
  <w:style w:type="paragraph" w:customStyle="1" w:styleId="49C38C7C355B4003ABB3EB9ACBF5AC96">
    <w:name w:val="49C38C7C355B4003ABB3EB9ACBF5AC96"/>
  </w:style>
  <w:style w:type="paragraph" w:customStyle="1" w:styleId="4F9482DF87B84E26AA3A78E014D276E3">
    <w:name w:val="4F9482DF87B84E26AA3A78E014D276E3"/>
  </w:style>
  <w:style w:type="paragraph" w:customStyle="1" w:styleId="85F913E9323244BF89FB1826BDD1F67F">
    <w:name w:val="85F913E9323244BF89FB1826BDD1F67F"/>
  </w:style>
  <w:style w:type="paragraph" w:customStyle="1" w:styleId="53330E1D2BEB46E9B5002D6969B7483A">
    <w:name w:val="53330E1D2BEB46E9B5002D6969B7483A"/>
  </w:style>
  <w:style w:type="paragraph" w:customStyle="1" w:styleId="704B36D5317146EFA28D43FD2D78398B">
    <w:name w:val="704B36D5317146EFA28D43FD2D78398B"/>
  </w:style>
  <w:style w:type="character" w:styleId="FootnoteReference">
    <w:name w:val="footnote reference"/>
    <w:basedOn w:val="DefaultParagraphFont"/>
    <w:uiPriority w:val="99"/>
    <w:qFormat/>
    <w:rPr>
      <w:vertAlign w:val="superscript"/>
    </w:rPr>
  </w:style>
  <w:style w:type="paragraph" w:customStyle="1" w:styleId="021A2BF9B5C64D41B714FB377C14DF6E">
    <w:name w:val="021A2BF9B5C64D41B714FB377C14DF6E"/>
  </w:style>
  <w:style w:type="paragraph" w:customStyle="1" w:styleId="F924E7DE991743CF824855DE90BD6AD9">
    <w:name w:val="F924E7DE991743CF824855DE90BD6AD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051941ECE4B84BFD9427A0F19441FAE2">
    <w:name w:val="051941ECE4B84BFD9427A0F19441FAE2"/>
  </w:style>
  <w:style w:type="paragraph" w:customStyle="1" w:styleId="690818163ED04AD48A064DDE6159D7CF">
    <w:name w:val="690818163ED04AD48A064DDE6159D7CF"/>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194AB9CAC54456D9A4F7107184E25A6">
    <w:name w:val="D194AB9CAC54456D9A4F7107184E25A6"/>
  </w:style>
  <w:style w:type="paragraph" w:customStyle="1" w:styleId="3AA1C1C38B0D4E6B9724315A715FDFB5">
    <w:name w:val="3AA1C1C38B0D4E6B9724315A715FDFB5"/>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ACE071850D04938A5904DF3BF9B517A">
    <w:name w:val="7ACE071850D04938A5904DF3BF9B517A"/>
  </w:style>
  <w:style w:type="paragraph" w:customStyle="1" w:styleId="88865D79E07243F08F496672BA57C052">
    <w:name w:val="88865D79E07243F08F496672BA57C052"/>
  </w:style>
  <w:style w:type="paragraph" w:customStyle="1" w:styleId="B2925EF748014557B51FE3D26A8AE7D4">
    <w:name w:val="B2925EF748014557B51FE3D26A8AE7D4"/>
  </w:style>
  <w:style w:type="paragraph" w:customStyle="1" w:styleId="292025D15B404378981C898AA657EC58">
    <w:name w:val="292025D15B404378981C898AA657EC58"/>
  </w:style>
  <w:style w:type="paragraph" w:customStyle="1" w:styleId="CC982407CB0541638C73D22057F908E4">
    <w:name w:val="CC982407CB0541638C73D22057F908E4"/>
  </w:style>
  <w:style w:type="paragraph" w:customStyle="1" w:styleId="BD39C494E56B402C8B8D88CA1AE533BA">
    <w:name w:val="BD39C494E56B402C8B8D88CA1AE533BA"/>
  </w:style>
  <w:style w:type="paragraph" w:customStyle="1" w:styleId="EE5CDCA6D7124852B65FEF69CA40CFAE">
    <w:name w:val="EE5CDCA6D7124852B65FEF69CA40CFAE"/>
  </w:style>
  <w:style w:type="paragraph" w:customStyle="1" w:styleId="922195A81B2F4543AEA5DF1D48AD6465">
    <w:name w:val="922195A81B2F4543AEA5DF1D48AD6465"/>
  </w:style>
  <w:style w:type="paragraph" w:customStyle="1" w:styleId="6E4608EB87D2427FB8E2D0D41D3ED48D">
    <w:name w:val="6E4608EB87D2427FB8E2D0D41D3ED48D"/>
  </w:style>
  <w:style w:type="paragraph" w:customStyle="1" w:styleId="B0780E16BC53487D8A9E5339FD590692">
    <w:name w:val="B0780E16BC53487D8A9E5339FD590692"/>
  </w:style>
  <w:style w:type="paragraph" w:customStyle="1" w:styleId="4AA1B113670F4B32AC80C0D9F7959B61">
    <w:name w:val="4AA1B113670F4B32AC80C0D9F7959B61"/>
  </w:style>
  <w:style w:type="paragraph" w:customStyle="1" w:styleId="2D367C0587F84542B708D2A9280BBBA6">
    <w:name w:val="2D367C0587F84542B708D2A9280BBBA6"/>
  </w:style>
  <w:style w:type="paragraph" w:customStyle="1" w:styleId="70E7F3AD47D049DBA28A3DBAB839DE57">
    <w:name w:val="70E7F3AD47D049DBA28A3DBAB839DE57"/>
  </w:style>
  <w:style w:type="paragraph" w:customStyle="1" w:styleId="EFB2C2E03B4947A3B928135E2276FA1A">
    <w:name w:val="EFB2C2E03B4947A3B928135E2276FA1A"/>
  </w:style>
  <w:style w:type="paragraph" w:customStyle="1" w:styleId="D8EEAE9A91B7407DA3FF0848D8740CDB">
    <w:name w:val="D8EEAE9A91B7407DA3FF0848D8740CDB"/>
  </w:style>
  <w:style w:type="paragraph" w:customStyle="1" w:styleId="57E73EE2E59048BB944573EB9EADCB94">
    <w:name w:val="57E73EE2E59048BB944573EB9EADCB94"/>
  </w:style>
  <w:style w:type="paragraph" w:customStyle="1" w:styleId="0BCE95447155478583C98B86E5AE7E86">
    <w:name w:val="0BCE95447155478583C98B86E5AE7E86"/>
  </w:style>
  <w:style w:type="paragraph" w:customStyle="1" w:styleId="B021AD4392E444D6A9CF8223FC98ED99">
    <w:name w:val="B021AD4392E444D6A9CF8223FC98ED99"/>
  </w:style>
  <w:style w:type="paragraph" w:customStyle="1" w:styleId="9270EF37E3364FD98EEB9C85D7DCAF29">
    <w:name w:val="9270EF37E3364FD98EEB9C85D7DCAF29"/>
  </w:style>
  <w:style w:type="paragraph" w:customStyle="1" w:styleId="CF0CD836B8FE4C6C8D0BE9110E3D14C4">
    <w:name w:val="CF0CD836B8FE4C6C8D0BE9110E3D14C4"/>
  </w:style>
  <w:style w:type="paragraph" w:customStyle="1" w:styleId="218D1BF5B3144180B16D995520645CFE">
    <w:name w:val="218D1BF5B3144180B16D995520645CFE"/>
  </w:style>
  <w:style w:type="paragraph" w:customStyle="1" w:styleId="A703EF1F526D46658B51903B2B189CA6">
    <w:name w:val="A703EF1F526D46658B51903B2B189CA6"/>
  </w:style>
  <w:style w:type="paragraph" w:customStyle="1" w:styleId="DF591CF60C314B8E986E268475EDD985">
    <w:name w:val="DF591CF60C314B8E986E268475EDD985"/>
  </w:style>
  <w:style w:type="paragraph" w:customStyle="1" w:styleId="51713AE31E204EB08241E06D3BFAC5B0">
    <w:name w:val="51713AE31E204EB08241E06D3BFAC5B0"/>
  </w:style>
  <w:style w:type="paragraph" w:customStyle="1" w:styleId="8C8653178AED4F3D9E2E40E8D0DD33BB">
    <w:name w:val="8C8653178AED4F3D9E2E40E8D0DD33BB"/>
  </w:style>
  <w:style w:type="paragraph" w:customStyle="1" w:styleId="0F8039AA08A1436D97AE3269FF98C8EE">
    <w:name w:val="0F8039AA08A1436D97AE3269FF98C8EE"/>
  </w:style>
  <w:style w:type="paragraph" w:customStyle="1" w:styleId="5860F500D49E42818DFB03EE6E79C575">
    <w:name w:val="5860F500D49E42818DFB03EE6E79C575"/>
  </w:style>
  <w:style w:type="paragraph" w:customStyle="1" w:styleId="D3C634A7A81A4BC99F46DAF39D9755B0">
    <w:name w:val="D3C634A7A81A4BC99F46DAF39D9755B0"/>
  </w:style>
  <w:style w:type="paragraph" w:customStyle="1" w:styleId="E9B5AE3E8C2F4375ABA58C2586B1324E">
    <w:name w:val="E9B5AE3E8C2F4375ABA58C2586B1324E"/>
  </w:style>
  <w:style w:type="paragraph" w:customStyle="1" w:styleId="B6DB34C6218644AFBC6C835019C9A21D">
    <w:name w:val="B6DB34C6218644AFBC6C835019C9A21D"/>
  </w:style>
  <w:style w:type="paragraph" w:customStyle="1" w:styleId="8469DFE65DF340E4A0223C48B3196011">
    <w:name w:val="8469DFE65DF340E4A0223C48B3196011"/>
  </w:style>
  <w:style w:type="paragraph" w:customStyle="1" w:styleId="21E8F1042B4347B1875FE7BE6D406E21">
    <w:name w:val="21E8F1042B4347B1875FE7BE6D406E21"/>
  </w:style>
  <w:style w:type="paragraph" w:customStyle="1" w:styleId="178063C7D9A14BF182E53D8C0929EA39">
    <w:name w:val="178063C7D9A14BF182E53D8C0929EA39"/>
  </w:style>
  <w:style w:type="paragraph" w:customStyle="1" w:styleId="567127BEBB854DCFA8DEA3BE5DC83CDE">
    <w:name w:val="567127BEBB854DCFA8DEA3BE5DC83CDE"/>
  </w:style>
  <w:style w:type="paragraph" w:customStyle="1" w:styleId="8664863EAE5648E7BD940F08AE2C67C5">
    <w:name w:val="8664863EAE5648E7BD940F08AE2C67C5"/>
  </w:style>
  <w:style w:type="paragraph" w:customStyle="1" w:styleId="C1B36E704BCE48598009355827366821">
    <w:name w:val="C1B36E704BCE48598009355827366821"/>
  </w:style>
  <w:style w:type="paragraph" w:customStyle="1" w:styleId="A6782CCCBECD4E2FBF15ABBFEFC59E1A">
    <w:name w:val="A6782CCCBECD4E2FBF15ABBFEFC59E1A"/>
  </w:style>
  <w:style w:type="paragraph" w:customStyle="1" w:styleId="08D0E797F5F64B41A589919EB15C299E">
    <w:name w:val="08D0E797F5F64B41A589919EB15C299E"/>
  </w:style>
  <w:style w:type="paragraph" w:customStyle="1" w:styleId="BDC6D72CDD6E4BE7BC5CB53598F1BA58">
    <w:name w:val="BDC6D72CDD6E4BE7BC5CB53598F1BA58"/>
  </w:style>
  <w:style w:type="paragraph" w:customStyle="1" w:styleId="0874FFBD15D54B9BBF931011ED9D3E78">
    <w:name w:val="0874FFBD15D54B9BBF931011ED9D3E78"/>
  </w:style>
  <w:style w:type="paragraph" w:customStyle="1" w:styleId="6352E68A6A0E4A35BF507096C4D1ADB7">
    <w:name w:val="6352E68A6A0E4A35BF507096C4D1ADB7"/>
  </w:style>
  <w:style w:type="paragraph" w:customStyle="1" w:styleId="ED44E9DF0084499A9C6BC6906A0BC657">
    <w:name w:val="ED44E9DF0084499A9C6BC6906A0BC657"/>
  </w:style>
  <w:style w:type="paragraph" w:customStyle="1" w:styleId="F565F9ED53B4408BB5CB26CC38C95129">
    <w:name w:val="F565F9ED53B4408BB5CB26CC38C95129"/>
  </w:style>
  <w:style w:type="paragraph" w:customStyle="1" w:styleId="CBBE564429D54B30B2A495C9EC766FFE">
    <w:name w:val="CBBE564429D54B30B2A495C9EC766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w:rsidRDefault="00397679"&gt;&lt;w:r&gt;&lt;w:t&gt;PREDICTING APPLE STOCK PRICES&lt;/w:t&gt;&lt;/w:r&gt;&lt;/w:p&gt;&lt;w:sectPr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17</TotalTime>
  <Pages>8</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Prada Moore</cp:lastModifiedBy>
  <cp:revision>1</cp:revision>
  <dcterms:created xsi:type="dcterms:W3CDTF">2021-06-27T12:46:00Z</dcterms:created>
  <dcterms:modified xsi:type="dcterms:W3CDTF">2021-06-27T13:05:00Z</dcterms:modified>
</cp:coreProperties>
</file>